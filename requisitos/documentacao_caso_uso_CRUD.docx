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75DA" w14:textId="66F8AF94" w:rsidR="00D70342" w:rsidRDefault="00F65A13">
      <w:pPr>
        <w:pStyle w:val="Ttulo"/>
        <w:jc w:val="right"/>
      </w:pPr>
      <w:r>
        <w:t>SleepHelper</w:t>
      </w:r>
    </w:p>
    <w:p w14:paraId="50AF0AC1" w14:textId="45A0254B" w:rsidR="00D70342" w:rsidRDefault="00A36D59">
      <w:pPr>
        <w:pStyle w:val="Ttulo"/>
        <w:jc w:val="right"/>
      </w:pPr>
      <w:fldSimple w:instr="TITLE  \* MERGEFORMAT ">
        <w:r w:rsidR="00F65A13">
          <w:t xml:space="preserve">Especificação de Caso de Uso: </w:t>
        </w:r>
      </w:fldSimple>
      <w:r w:rsidR="00F65A13">
        <w:t>Cadastrar qualidade de sono</w:t>
      </w:r>
    </w:p>
    <w:p w14:paraId="663C70CB" w14:textId="77777777" w:rsidR="00D70342" w:rsidRDefault="00D70342">
      <w:pPr>
        <w:pStyle w:val="Ttulo"/>
        <w:jc w:val="right"/>
      </w:pPr>
    </w:p>
    <w:p w14:paraId="37BFFE0E" w14:textId="77777777" w:rsidR="00D70342" w:rsidRDefault="00A36D5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5B821E8D" w14:textId="77777777" w:rsidR="00D70342" w:rsidRDefault="00D70342"/>
    <w:p w14:paraId="7ACC5405" w14:textId="77777777" w:rsidR="00541173" w:rsidRDefault="00541173" w:rsidP="00541173">
      <w:pPr>
        <w:pStyle w:val="InfoBlue"/>
        <w:rPr>
          <w:lang w:val="pt-BR"/>
        </w:rPr>
      </w:pPr>
    </w:p>
    <w:p w14:paraId="6B45F6D1" w14:textId="77777777" w:rsidR="00541173" w:rsidRDefault="00541173" w:rsidP="00541173">
      <w:pPr>
        <w:pStyle w:val="InfoBlue"/>
        <w:rPr>
          <w:lang w:val="pt-BR"/>
        </w:rPr>
      </w:pPr>
    </w:p>
    <w:p w14:paraId="787398B3" w14:textId="77777777" w:rsidR="00541173" w:rsidRDefault="00541173" w:rsidP="00541173">
      <w:pPr>
        <w:pStyle w:val="InfoBlue"/>
        <w:rPr>
          <w:lang w:val="pt-BR"/>
        </w:rPr>
      </w:pPr>
    </w:p>
    <w:p w14:paraId="34E21C49" w14:textId="77777777" w:rsidR="00541173" w:rsidRDefault="00541173" w:rsidP="00541173">
      <w:pPr>
        <w:pStyle w:val="InfoBlue"/>
        <w:rPr>
          <w:lang w:val="pt-BR"/>
        </w:rPr>
      </w:pPr>
    </w:p>
    <w:p w14:paraId="4ED5C84C" w14:textId="77777777" w:rsidR="00541173" w:rsidRDefault="00541173" w:rsidP="00541173">
      <w:pPr>
        <w:pStyle w:val="InfoBlue"/>
        <w:rPr>
          <w:lang w:val="pt-BR"/>
        </w:rPr>
      </w:pPr>
    </w:p>
    <w:p w14:paraId="7F9E9162" w14:textId="77777777" w:rsidR="00541173" w:rsidRDefault="00541173" w:rsidP="00541173">
      <w:pPr>
        <w:pStyle w:val="InfoBlue"/>
        <w:rPr>
          <w:lang w:val="pt-BR"/>
        </w:rPr>
      </w:pPr>
    </w:p>
    <w:p w14:paraId="04901346" w14:textId="77777777" w:rsidR="00541173" w:rsidRDefault="00541173" w:rsidP="00541173">
      <w:pPr>
        <w:pStyle w:val="InfoBlue"/>
        <w:rPr>
          <w:lang w:val="pt-BR"/>
        </w:rPr>
      </w:pPr>
    </w:p>
    <w:p w14:paraId="0662FF9D" w14:textId="77777777" w:rsidR="00541173" w:rsidRDefault="00541173" w:rsidP="00541173">
      <w:pPr>
        <w:pStyle w:val="InfoBlue"/>
        <w:rPr>
          <w:lang w:val="pt-BR"/>
        </w:rPr>
      </w:pPr>
    </w:p>
    <w:p w14:paraId="34205DF9" w14:textId="77777777" w:rsidR="00541173" w:rsidRDefault="00541173" w:rsidP="00541173">
      <w:pPr>
        <w:pStyle w:val="InfoBlue"/>
        <w:rPr>
          <w:lang w:val="pt-BR"/>
        </w:rPr>
      </w:pPr>
    </w:p>
    <w:p w14:paraId="4C1B9E71" w14:textId="58C1E4A5" w:rsidR="00D70342" w:rsidRDefault="00A36D59" w:rsidP="00541173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14:paraId="5A9A38DB" w14:textId="77777777" w:rsidR="00D70342" w:rsidRDefault="00D70342">
      <w:pPr>
        <w:rPr>
          <w:lang w:val="fr-FR"/>
        </w:rPr>
      </w:pPr>
    </w:p>
    <w:p w14:paraId="6984014C" w14:textId="77777777" w:rsidR="00D70342" w:rsidRDefault="00D70342">
      <w:pPr>
        <w:pStyle w:val="Corpodetexto"/>
        <w:rPr>
          <w:lang w:val="fr-FR"/>
        </w:rPr>
      </w:pPr>
    </w:p>
    <w:p w14:paraId="0832B55A" w14:textId="77777777" w:rsidR="00D70342" w:rsidRDefault="00D70342">
      <w:pPr>
        <w:pStyle w:val="Corpodetexto"/>
        <w:rPr>
          <w:lang w:val="fr-FR"/>
        </w:rPr>
      </w:pPr>
    </w:p>
    <w:p w14:paraId="1C63F106" w14:textId="77777777" w:rsidR="00D70342" w:rsidRDefault="00D70342">
      <w:pPr>
        <w:rPr>
          <w:lang w:val="fr-FR"/>
        </w:rPr>
        <w:sectPr w:rsidR="00D70342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412236EA" w14:textId="77777777" w:rsidR="00D70342" w:rsidRDefault="00A36D5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0342" w14:paraId="0B3BD53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190A3" w14:textId="77777777" w:rsidR="00D70342" w:rsidRDefault="00A36D5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6B10E" w14:textId="77777777" w:rsidR="00D70342" w:rsidRDefault="00A36D5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338E2" w14:textId="77777777" w:rsidR="00D70342" w:rsidRDefault="00A36D5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04EE" w14:textId="77777777" w:rsidR="00D70342" w:rsidRDefault="00A36D5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70342" w14:paraId="449D101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0302C" w14:textId="55817572" w:rsidR="00D70342" w:rsidRDefault="00F65A13">
            <w:pPr>
              <w:pStyle w:val="Tabletext"/>
            </w:pPr>
            <w:r>
              <w:t>16/jun/2020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4C581" w14:textId="33E606EB" w:rsidR="00D70342" w:rsidRDefault="00F65A1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99E36" w14:textId="3536DAA0" w:rsidR="00D70342" w:rsidRDefault="00F65A1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Documentar caso de uso CRUD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747DF" w14:textId="4C20EAB1" w:rsidR="00D70342" w:rsidRDefault="00F65A13">
            <w:pPr>
              <w:pStyle w:val="Tabletext"/>
            </w:pPr>
            <w:r>
              <w:rPr>
                <w:lang w:val="pt-BR"/>
              </w:rPr>
              <w:t>Tony Adryano Gomes</w:t>
            </w:r>
          </w:p>
        </w:tc>
      </w:tr>
      <w:tr w:rsidR="00D70342" w14:paraId="33C6828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8F7A" w14:textId="77777777" w:rsidR="00D70342" w:rsidRDefault="00D7034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32EB7" w14:textId="77777777" w:rsidR="00D70342" w:rsidRDefault="00D7034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CB78" w14:textId="77777777" w:rsidR="00D70342" w:rsidRDefault="00D7034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17BC8" w14:textId="77777777" w:rsidR="00D70342" w:rsidRDefault="00D70342">
            <w:pPr>
              <w:pStyle w:val="Tabletext"/>
            </w:pPr>
          </w:p>
        </w:tc>
      </w:tr>
      <w:tr w:rsidR="00D70342" w14:paraId="4C24C4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AF4FF" w14:textId="77777777" w:rsidR="00D70342" w:rsidRDefault="00D7034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C70F" w14:textId="77777777" w:rsidR="00D70342" w:rsidRDefault="00D7034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25DEB" w14:textId="77777777" w:rsidR="00D70342" w:rsidRDefault="00D7034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9E78B" w14:textId="77777777" w:rsidR="00D70342" w:rsidRDefault="00D70342">
            <w:pPr>
              <w:pStyle w:val="Tabletext"/>
            </w:pPr>
          </w:p>
        </w:tc>
      </w:tr>
      <w:tr w:rsidR="00D70342" w14:paraId="5730D30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A5FD0" w14:textId="77777777" w:rsidR="00D70342" w:rsidRDefault="00D7034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A72C0" w14:textId="77777777" w:rsidR="00D70342" w:rsidRDefault="00D7034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0EE77" w14:textId="77777777" w:rsidR="00D70342" w:rsidRDefault="00D7034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2658" w14:textId="77777777" w:rsidR="00D70342" w:rsidRDefault="00D70342">
            <w:pPr>
              <w:pStyle w:val="Tabletext"/>
            </w:pPr>
          </w:p>
        </w:tc>
      </w:tr>
    </w:tbl>
    <w:p w14:paraId="071BFA27" w14:textId="77777777" w:rsidR="00D70342" w:rsidRDefault="00D70342"/>
    <w:p w14:paraId="57585866" w14:textId="77777777" w:rsidR="00D70342" w:rsidRDefault="00A36D59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3441DAA" w14:textId="77777777" w:rsidR="00D70342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2F015" w14:textId="77777777" w:rsidR="00D70342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109B5" w14:textId="77777777" w:rsidR="00D70342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E2173" w14:textId="77777777" w:rsidR="00D70342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5F133" w14:textId="77777777" w:rsidR="00D70342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E302BF" w14:textId="77777777" w:rsidR="00D70342" w:rsidRDefault="00A36D5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D55B2" w14:textId="77777777" w:rsidR="00D70342" w:rsidRDefault="00A36D5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FD4E55" w14:textId="77777777" w:rsidR="00D70342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2BCFC" w14:textId="77777777" w:rsidR="00D70342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0912E6" w14:textId="77777777" w:rsidR="00D70342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26C511" w14:textId="77777777" w:rsidR="00D70342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2E9E6" w14:textId="77777777" w:rsidR="00D70342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41CC1" w14:textId="77777777" w:rsidR="00D70342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C0103A" w14:textId="77777777" w:rsidR="00D70342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1C3B3B24" w14:textId="77777777" w:rsidR="00D70342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4912D" w14:textId="5A4DEFB1" w:rsidR="00D70342" w:rsidRDefault="00A36D59" w:rsidP="00F65A13">
      <w:pPr>
        <w:pStyle w:val="Ttulo"/>
      </w:pPr>
      <w:r>
        <w:fldChar w:fldCharType="end"/>
      </w:r>
      <w:r>
        <w:br w:type="page"/>
      </w:r>
      <w:fldSimple w:instr="TITLE  \* MERGEFORMAT ">
        <w:r w:rsidR="00F65A13">
          <w:t>Especificação de Caso de Uso: Cadastrar</w:t>
        </w:r>
      </w:fldSimple>
      <w:bookmarkStart w:id="0" w:name="_Toc425054503"/>
      <w:bookmarkStart w:id="1" w:name="_Toc423410237"/>
      <w:r>
        <w:t xml:space="preserve"> </w:t>
      </w:r>
      <w:bookmarkEnd w:id="0"/>
      <w:bookmarkEnd w:id="1"/>
      <w:r w:rsidR="00F65A13">
        <w:t>qualidade de sono</w:t>
      </w:r>
    </w:p>
    <w:p w14:paraId="21116A62" w14:textId="1358E502" w:rsidR="00D70342" w:rsidRDefault="00F65A13">
      <w:pPr>
        <w:pStyle w:val="Ttulo1"/>
        <w:ind w:left="1080" w:hanging="360"/>
      </w:pPr>
      <w:bookmarkStart w:id="2" w:name="_Toc18208175"/>
      <w:bookmarkStart w:id="3" w:name="_Toc425054504"/>
      <w:bookmarkStart w:id="4" w:name="_Toc423410238"/>
      <w:r>
        <w:rPr>
          <w:lang w:val="pt-BR"/>
        </w:rPr>
        <w:t>Cadastrar qualidade de</w:t>
      </w:r>
      <w:bookmarkEnd w:id="2"/>
      <w:r>
        <w:rPr>
          <w:lang w:val="pt-BR"/>
        </w:rPr>
        <w:t xml:space="preserve"> sono</w:t>
      </w:r>
      <w:r w:rsidR="00A36D59">
        <w:t xml:space="preserve"> </w:t>
      </w:r>
    </w:p>
    <w:p w14:paraId="342AF783" w14:textId="10C790A2" w:rsidR="00D70342" w:rsidRDefault="00A36D59">
      <w:pPr>
        <w:pStyle w:val="Ttulo2"/>
        <w:rPr>
          <w:lang w:val="pt-BR"/>
        </w:rPr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14:paraId="530463A7" w14:textId="735C7A64" w:rsidR="00F65A13" w:rsidRPr="00F65A13" w:rsidRDefault="00F65A13" w:rsidP="00F65A13">
      <w:pPr>
        <w:rPr>
          <w:lang w:val="pt-BR"/>
        </w:rPr>
      </w:pPr>
      <w:r>
        <w:rPr>
          <w:lang w:val="pt-BR"/>
        </w:rPr>
        <w:t>Este caso de uso tem como objetivo dar ao usuário a possibilidade de realizar o feedback de cada vez em que ele dormiu e registrou seu sono na plataforma.</w:t>
      </w:r>
    </w:p>
    <w:p w14:paraId="3C37EEAE" w14:textId="77777777" w:rsidR="00D70342" w:rsidRDefault="00A36D59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18208177"/>
      <w:r>
        <w:rPr>
          <w:lang w:val="pt-BR"/>
        </w:rPr>
        <w:t>Fluxo de Eventos</w:t>
      </w:r>
      <w:bookmarkEnd w:id="6"/>
      <w:bookmarkEnd w:id="7"/>
      <w:bookmarkEnd w:id="8"/>
    </w:p>
    <w:p w14:paraId="48CC66F2" w14:textId="7B9546D2" w:rsidR="00D70342" w:rsidRDefault="00A36D59">
      <w:pPr>
        <w:pStyle w:val="Ttulo2"/>
        <w:widowControl/>
        <w:rPr>
          <w:lang w:val="pt-B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</w:p>
    <w:p w14:paraId="28CAEF8F" w14:textId="7113B7F5" w:rsidR="00F65A13" w:rsidRDefault="00F65A13" w:rsidP="00F65A1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</w:t>
      </w:r>
      <w:r w:rsidR="00541173">
        <w:rPr>
          <w:lang w:val="pt-BR"/>
        </w:rPr>
        <w:t xml:space="preserve"> seleciona a opção ‘Novo nível de qualidade de sono’</w:t>
      </w:r>
    </w:p>
    <w:p w14:paraId="3FF4F953" w14:textId="24E0EE42" w:rsidR="00F65A13" w:rsidRDefault="00F65A13" w:rsidP="00F65A1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</w:t>
      </w:r>
      <w:r w:rsidR="00541173">
        <w:rPr>
          <w:lang w:val="pt-BR"/>
        </w:rPr>
        <w:t xml:space="preserve"> sistema pede que o usuário entre com um texto (string) descrevendo o feedback em uma palavra</w:t>
      </w:r>
    </w:p>
    <w:p w14:paraId="2DAA5F0D" w14:textId="021080AD" w:rsidR="00541173" w:rsidRDefault="00541173" w:rsidP="00F65A1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 entra com o dado pedido pelo sistema</w:t>
      </w:r>
    </w:p>
    <w:p w14:paraId="4E252AF6" w14:textId="2943CAB5" w:rsidR="00541173" w:rsidRPr="00F65A13" w:rsidRDefault="00541173" w:rsidP="00F65A1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registra essa nova opção que estará disponível para o usuário quando ele precisar classificar sua noite de sono dentre vários níveis</w:t>
      </w:r>
    </w:p>
    <w:p w14:paraId="2FECCB2D" w14:textId="77777777" w:rsidR="00D70342" w:rsidRDefault="00A36D59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14:paraId="2A3B4C8C" w14:textId="2EEE3CC1" w:rsidR="00D70342" w:rsidRDefault="00A36D59">
      <w:pPr>
        <w:pStyle w:val="Ttulo3"/>
        <w:widowControl/>
        <w:rPr>
          <w:lang w:val="fr-FR"/>
        </w:rPr>
      </w:pPr>
      <w:bookmarkStart w:id="15" w:name="_Toc425054508"/>
      <w:bookmarkStart w:id="16" w:name="_Toc423410242"/>
      <w:bookmarkStart w:id="17" w:name="_Toc18208180"/>
      <w:r>
        <w:rPr>
          <w:lang w:val="pt-BR"/>
        </w:rPr>
        <w:t xml:space="preserve">&lt; </w:t>
      </w:r>
      <w:r w:rsidR="00541173">
        <w:rPr>
          <w:lang w:val="pt-BR"/>
        </w:rPr>
        <w:t>Usuário entra com caracteres demais</w:t>
      </w:r>
      <w:r>
        <w:rPr>
          <w:lang w:val="pt-BR"/>
        </w:rPr>
        <w:t>&gt;</w:t>
      </w:r>
      <w:bookmarkEnd w:id="15"/>
      <w:bookmarkEnd w:id="16"/>
      <w:bookmarkEnd w:id="17"/>
    </w:p>
    <w:p w14:paraId="049D915B" w14:textId="77777777" w:rsidR="00541173" w:rsidRDefault="00541173" w:rsidP="0054117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 seleciona a opção ‘Novo nível de qualidade de sono’</w:t>
      </w:r>
    </w:p>
    <w:p w14:paraId="2BDE1059" w14:textId="0125FA55" w:rsidR="00541173" w:rsidRDefault="00541173" w:rsidP="0054117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pede que o usuário entre com um texto (string) descrevendo o feedback em uma palavra</w:t>
      </w:r>
    </w:p>
    <w:p w14:paraId="290133BF" w14:textId="1D03FF06" w:rsidR="00541173" w:rsidRDefault="00541173" w:rsidP="0054117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 entra com um texto contendo mais de uma palavra</w:t>
      </w:r>
    </w:p>
    <w:p w14:paraId="3D5B3CCE" w14:textId="52F930F2" w:rsidR="00541173" w:rsidRDefault="00541173" w:rsidP="0054117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exibe um alerta de erro escrito ‘Erro: por favor, descreva o nome do feedback com UMA palavra’</w:t>
      </w:r>
    </w:p>
    <w:p w14:paraId="48E2F600" w14:textId="77777777" w:rsidR="00D70342" w:rsidRDefault="00A36D59">
      <w:pPr>
        <w:pStyle w:val="Ttulo1"/>
        <w:ind w:left="1080" w:hanging="360"/>
        <w:rPr>
          <w:sz w:val="24"/>
          <w:szCs w:val="24"/>
          <w:lang w:val="fr-FR"/>
        </w:rPr>
      </w:pPr>
      <w:bookmarkStart w:id="18" w:name="_Toc425054510"/>
      <w:bookmarkStart w:id="19" w:name="_Toc423410251"/>
      <w:bookmarkStart w:id="20" w:name="_Toc18208182"/>
      <w:r>
        <w:rPr>
          <w:sz w:val="24"/>
          <w:szCs w:val="24"/>
          <w:lang w:val="pt-BR"/>
        </w:rPr>
        <w:t>Requisitos Especiais</w:t>
      </w:r>
      <w:bookmarkEnd w:id="18"/>
      <w:bookmarkEnd w:id="19"/>
      <w:bookmarkEnd w:id="20"/>
    </w:p>
    <w:p w14:paraId="3C5A97B2" w14:textId="7B745914" w:rsidR="00F65A13" w:rsidRPr="00F65A13" w:rsidRDefault="00F65A13" w:rsidP="00F65A13">
      <w:pPr>
        <w:pStyle w:val="Ttulo2"/>
        <w:widowControl/>
        <w:rPr>
          <w:lang w:val="pt-BR"/>
        </w:rPr>
      </w:pPr>
      <w:r>
        <w:rPr>
          <w:lang w:val="pt-BR"/>
        </w:rPr>
        <w:t>O sistema precisa funcionar no sistema operacional Windows.</w:t>
      </w:r>
    </w:p>
    <w:p w14:paraId="7800FB9A" w14:textId="77777777" w:rsidR="00D70342" w:rsidRDefault="00D70342"/>
    <w:p w14:paraId="088D6251" w14:textId="45DA98ED" w:rsidR="00D70342" w:rsidRPr="00F65A13" w:rsidRDefault="00A36D59" w:rsidP="00F65A13">
      <w:pPr>
        <w:pStyle w:val="Ttulo1"/>
        <w:widowControl/>
        <w:ind w:left="1080" w:hanging="360"/>
        <w:rPr>
          <w:sz w:val="24"/>
          <w:szCs w:val="24"/>
        </w:rPr>
      </w:pPr>
      <w:bookmarkStart w:id="21" w:name="_Toc425054512"/>
      <w:bookmarkStart w:id="22" w:name="_Toc423410253"/>
      <w:bookmarkStart w:id="23" w:name="_Toc18208184"/>
      <w:r>
        <w:rPr>
          <w:sz w:val="24"/>
          <w:szCs w:val="24"/>
          <w:lang w:val="pt-BR"/>
        </w:rPr>
        <w:t>Precondições</w:t>
      </w:r>
      <w:bookmarkEnd w:id="21"/>
      <w:bookmarkEnd w:id="22"/>
      <w:bookmarkEnd w:id="23"/>
    </w:p>
    <w:p w14:paraId="33016224" w14:textId="1EDEEE15" w:rsidR="00D70342" w:rsidRDefault="00414313" w:rsidP="00F65A13">
      <w:pPr>
        <w:pStyle w:val="Ttulo2"/>
        <w:widowControl/>
      </w:pPr>
      <w:r>
        <w:rPr>
          <w:lang w:val="pt-BR"/>
        </w:rPr>
        <w:t>Não há.</w:t>
      </w:r>
    </w:p>
    <w:p w14:paraId="571ED911" w14:textId="77777777" w:rsidR="00D70342" w:rsidRDefault="00A36D59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4"/>
      <w:bookmarkStart w:id="25" w:name="_Toc423410255"/>
      <w:bookmarkStart w:id="26" w:name="_Toc18208186"/>
      <w:r>
        <w:rPr>
          <w:sz w:val="24"/>
          <w:szCs w:val="24"/>
          <w:lang w:val="pt-BR"/>
        </w:rPr>
        <w:t>Pós-condições</w:t>
      </w:r>
      <w:bookmarkEnd w:id="24"/>
      <w:bookmarkEnd w:id="25"/>
      <w:bookmarkEnd w:id="26"/>
    </w:p>
    <w:p w14:paraId="4E14302B" w14:textId="531B3DCE" w:rsidR="00D70342" w:rsidRDefault="00541173">
      <w:pPr>
        <w:pStyle w:val="Ttulo2"/>
        <w:widowControl/>
        <w:rPr>
          <w:lang w:val="fr-FR"/>
        </w:rPr>
      </w:pPr>
      <w:r>
        <w:rPr>
          <w:lang w:val="fr-FR"/>
        </w:rPr>
        <w:t>O sistema agora pode exibir ao usuário uma classificação personalizada cujo nome foi definido pelo próprio usuário.</w:t>
      </w:r>
    </w:p>
    <w:p w14:paraId="51EBA24A" w14:textId="17F8AD3C" w:rsidR="00D70342" w:rsidRPr="00541173" w:rsidRDefault="00A36D59" w:rsidP="00541173">
      <w:pPr>
        <w:pStyle w:val="Ttulo1"/>
        <w:ind w:left="1080" w:hanging="360"/>
        <w:rPr>
          <w:sz w:val="24"/>
          <w:szCs w:val="24"/>
          <w:lang w:val="fr-FR"/>
        </w:rPr>
      </w:pPr>
      <w:bookmarkStart w:id="27" w:name="_Toc18208188"/>
      <w:r>
        <w:rPr>
          <w:sz w:val="24"/>
          <w:szCs w:val="24"/>
          <w:lang w:val="pt-BR"/>
        </w:rPr>
        <w:t>Pontos de Extensão</w:t>
      </w:r>
      <w:bookmarkEnd w:id="27"/>
    </w:p>
    <w:p w14:paraId="2A588760" w14:textId="719B008B" w:rsidR="00F65A13" w:rsidRDefault="00A36D59" w:rsidP="00541173">
      <w:pPr>
        <w:pStyle w:val="Ttulo2"/>
      </w:pPr>
      <w:bookmarkStart w:id="28" w:name="_Toc18208189"/>
      <w:r>
        <w:rPr>
          <w:lang w:val="pt-BR"/>
        </w:rPr>
        <w:t>&lt;Nome do Ponto de Extensão&gt;</w:t>
      </w:r>
      <w:bookmarkEnd w:id="28"/>
    </w:p>
    <w:sectPr w:rsidR="00F65A1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886D" w14:textId="77777777" w:rsidR="00091695" w:rsidRDefault="00091695">
      <w:pPr>
        <w:spacing w:line="240" w:lineRule="auto"/>
      </w:pPr>
      <w:r>
        <w:separator/>
      </w:r>
    </w:p>
  </w:endnote>
  <w:endnote w:type="continuationSeparator" w:id="0">
    <w:p w14:paraId="4A21F5EF" w14:textId="77777777" w:rsidR="00091695" w:rsidRDefault="00091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0342" w14:paraId="47202B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6E17AB" w14:textId="77777777" w:rsidR="00D70342" w:rsidRDefault="00A36D59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8EE453" w14:textId="3B11EA6F" w:rsidR="00D70342" w:rsidRDefault="00A36D5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F65A13">
            <w:t>KingStar,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117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D9F886" w14:textId="77777777" w:rsidR="00D70342" w:rsidRDefault="00A36D5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835CE1F" w14:textId="77777777" w:rsidR="00D70342" w:rsidRDefault="00D703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AC7A" w14:textId="77777777" w:rsidR="00091695" w:rsidRDefault="00091695">
      <w:pPr>
        <w:spacing w:line="240" w:lineRule="auto"/>
      </w:pPr>
      <w:r>
        <w:separator/>
      </w:r>
    </w:p>
  </w:footnote>
  <w:footnote w:type="continuationSeparator" w:id="0">
    <w:p w14:paraId="2B3ACF77" w14:textId="77777777" w:rsidR="00091695" w:rsidRDefault="00091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E919" w14:textId="77777777" w:rsidR="00D70342" w:rsidRDefault="00D70342">
    <w:pPr>
      <w:rPr>
        <w:sz w:val="24"/>
        <w:szCs w:val="24"/>
      </w:rPr>
    </w:pPr>
  </w:p>
  <w:p w14:paraId="5CA03561" w14:textId="77777777" w:rsidR="00D70342" w:rsidRDefault="00D70342">
    <w:pPr>
      <w:pBdr>
        <w:top w:val="single" w:sz="6" w:space="1" w:color="auto"/>
      </w:pBdr>
      <w:rPr>
        <w:sz w:val="24"/>
        <w:szCs w:val="24"/>
      </w:rPr>
    </w:pPr>
  </w:p>
  <w:p w14:paraId="092CA727" w14:textId="7DD05ACE" w:rsidR="00D70342" w:rsidRDefault="00F65A1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KingStar</w:t>
    </w:r>
  </w:p>
  <w:p w14:paraId="11153FA3" w14:textId="77777777" w:rsidR="00D70342" w:rsidRDefault="00D70342">
    <w:pPr>
      <w:pBdr>
        <w:bottom w:val="single" w:sz="6" w:space="1" w:color="auto"/>
      </w:pBdr>
      <w:jc w:val="right"/>
      <w:rPr>
        <w:sz w:val="24"/>
        <w:szCs w:val="24"/>
      </w:rPr>
    </w:pPr>
  </w:p>
  <w:p w14:paraId="77371A17" w14:textId="77777777" w:rsidR="00D70342" w:rsidRDefault="00D703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70342" w14:paraId="297C7E6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0CCD3C" w14:textId="77777777" w:rsidR="00D70342" w:rsidRDefault="00A36D59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F65A13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2A228E" w14:textId="77777777" w:rsidR="00D70342" w:rsidRDefault="00A36D59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D70342" w14:paraId="40CC54D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0AD119" w14:textId="4519D758" w:rsidR="00D70342" w:rsidRDefault="00A36D59">
          <w:fldSimple w:instr="TITLE  \* MERGEFORMAT ">
            <w:r w:rsidR="00F65A13">
              <w:t xml:space="preserve">Especificação de Caso de Uso: </w:t>
            </w:r>
          </w:fldSimple>
          <w:r w:rsidR="00F65A13">
            <w:t>Cadastrar qualidade de sono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047A15" w14:textId="7558FED5" w:rsidR="00D70342" w:rsidRDefault="00A36D59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F65A13">
            <w:rPr>
              <w:lang w:val="pt-BR"/>
            </w:rPr>
            <w:t>16</w:t>
          </w:r>
          <w:r>
            <w:rPr>
              <w:lang w:val="pt-BR"/>
            </w:rPr>
            <w:t>/</w:t>
          </w:r>
          <w:r w:rsidR="00F65A13">
            <w:rPr>
              <w:lang w:val="pt-BR"/>
            </w:rPr>
            <w:t>jun</w:t>
          </w:r>
          <w:r>
            <w:rPr>
              <w:lang w:val="pt-BR"/>
            </w:rPr>
            <w:t>/</w:t>
          </w:r>
          <w:r w:rsidR="00F65A13">
            <w:rPr>
              <w:lang w:val="pt-BR"/>
            </w:rPr>
            <w:t>2020</w:t>
          </w:r>
          <w:r>
            <w:rPr>
              <w:lang w:val="pt-BR"/>
            </w:rPr>
            <w:t>&gt;</w:t>
          </w:r>
        </w:p>
      </w:tc>
    </w:tr>
    <w:tr w:rsidR="00D70342" w14:paraId="114EB92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DF9471" w14:textId="77777777" w:rsidR="00D70342" w:rsidRDefault="00A36D59">
          <w:r>
            <w:rPr>
              <w:lang w:val="pt-BR"/>
            </w:rPr>
            <w:t>&lt;identificador do documento&gt;</w:t>
          </w:r>
        </w:p>
      </w:tc>
    </w:tr>
  </w:tbl>
  <w:p w14:paraId="1422AC39" w14:textId="77777777" w:rsidR="00D70342" w:rsidRDefault="00D703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1117C"/>
    <w:multiLevelType w:val="hybridMultilevel"/>
    <w:tmpl w:val="04E2A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DE50EB"/>
    <w:multiLevelType w:val="multilevel"/>
    <w:tmpl w:val="3118B8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A13"/>
    <w:rsid w:val="00091695"/>
    <w:rsid w:val="001D2523"/>
    <w:rsid w:val="00414313"/>
    <w:rsid w:val="00541173"/>
    <w:rsid w:val="00A36D59"/>
    <w:rsid w:val="00D70342"/>
    <w:rsid w:val="00F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2ECE8F"/>
  <w15:chartTrackingRefBased/>
  <w15:docId w15:val="{A12687FC-759D-4574-BBE6-3555DD85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tividade-es-ii\trabalho_final_engenharia_software\requisitos\documentacao_caso_uso_CRU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documentacao_caso_uso_CRUD.dot</Template>
  <TotalTime>19</TotalTime>
  <Pages>4</Pages>
  <Words>382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Tony Gomes</dc:creator>
  <cp:keywords/>
  <dc:description/>
  <cp:lastModifiedBy>TONY ADRYANO GOMES</cp:lastModifiedBy>
  <cp:revision>3</cp:revision>
  <dcterms:created xsi:type="dcterms:W3CDTF">2021-06-18T00:28:00Z</dcterms:created>
  <dcterms:modified xsi:type="dcterms:W3CDTF">2021-06-19T02:36:00Z</dcterms:modified>
</cp:coreProperties>
</file>