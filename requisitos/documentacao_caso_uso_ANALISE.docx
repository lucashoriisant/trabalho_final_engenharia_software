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E9D25" w14:textId="0C0A68FE" w:rsidR="00F62167" w:rsidRDefault="003F08EE">
      <w:pPr>
        <w:pStyle w:val="Ttulo"/>
        <w:jc w:val="right"/>
      </w:pPr>
      <w:proofErr w:type="spellStart"/>
      <w:r>
        <w:t>SleepHelper</w:t>
      </w:r>
      <w:proofErr w:type="spellEnd"/>
    </w:p>
    <w:p w14:paraId="298F5482" w14:textId="6F7E9477" w:rsidR="00F62167" w:rsidRDefault="00EE6D91">
      <w:pPr>
        <w:pStyle w:val="Ttulo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proofErr w:type="spellStart"/>
      <w:r w:rsidR="003F08EE">
        <w:t>Especificação</w:t>
      </w:r>
      <w:proofErr w:type="spellEnd"/>
      <w:r w:rsidR="003F08EE">
        <w:t xml:space="preserve"> de Caso de </w:t>
      </w:r>
      <w:proofErr w:type="spellStart"/>
      <w:r w:rsidR="003F08EE">
        <w:t>Uso</w:t>
      </w:r>
      <w:proofErr w:type="spellEnd"/>
      <w:r w:rsidR="003F08EE">
        <w:t xml:space="preserve">: </w:t>
      </w:r>
      <w:r>
        <w:fldChar w:fldCharType="end"/>
      </w:r>
      <w:proofErr w:type="spellStart"/>
      <w:r w:rsidR="003F08EE">
        <w:t>Visualizar</w:t>
      </w:r>
      <w:proofErr w:type="spellEnd"/>
      <w:r w:rsidR="003F08EE">
        <w:t xml:space="preserve"> </w:t>
      </w:r>
      <w:proofErr w:type="spellStart"/>
      <w:r w:rsidR="003F08EE">
        <w:t>dias</w:t>
      </w:r>
      <w:proofErr w:type="spellEnd"/>
      <w:r w:rsidR="003F08EE">
        <w:t xml:space="preserve"> com </w:t>
      </w:r>
      <w:proofErr w:type="spellStart"/>
      <w:r w:rsidR="003F08EE">
        <w:t>melhores</w:t>
      </w:r>
      <w:proofErr w:type="spellEnd"/>
      <w:r w:rsidR="003F08EE">
        <w:t xml:space="preserve"> </w:t>
      </w:r>
      <w:proofErr w:type="spellStart"/>
      <w:r w:rsidR="003F08EE">
        <w:t>sonos</w:t>
      </w:r>
      <w:proofErr w:type="spellEnd"/>
    </w:p>
    <w:p w14:paraId="7AA9BE50" w14:textId="77777777" w:rsidR="00F62167" w:rsidRDefault="00F62167">
      <w:pPr>
        <w:pStyle w:val="Ttulo"/>
        <w:jc w:val="right"/>
      </w:pPr>
    </w:p>
    <w:p w14:paraId="5CF70104" w14:textId="77777777" w:rsidR="00F62167" w:rsidRDefault="00EE6D91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  <w:lang w:val="pt-BR"/>
        </w:rPr>
        <w:t>Versão &lt;1.0&gt;</w:t>
      </w:r>
    </w:p>
    <w:p w14:paraId="0AEEDD55" w14:textId="77777777" w:rsidR="00F62167" w:rsidRDefault="00F62167"/>
    <w:p w14:paraId="0F41685A" w14:textId="1FE0A02B" w:rsidR="00F62167" w:rsidRDefault="00F62167">
      <w:pPr>
        <w:rPr>
          <w:lang w:val="fr-FR"/>
        </w:rPr>
      </w:pPr>
    </w:p>
    <w:p w14:paraId="076D67F2" w14:textId="0B39511F" w:rsidR="00C864FB" w:rsidRDefault="00C864FB">
      <w:pPr>
        <w:rPr>
          <w:lang w:val="fr-FR"/>
        </w:rPr>
      </w:pPr>
    </w:p>
    <w:p w14:paraId="30E9D5D0" w14:textId="15BC4998" w:rsidR="00C864FB" w:rsidRDefault="00C864FB">
      <w:pPr>
        <w:rPr>
          <w:lang w:val="fr-FR"/>
        </w:rPr>
      </w:pPr>
    </w:p>
    <w:p w14:paraId="736010D0" w14:textId="4771F3C9" w:rsidR="00C864FB" w:rsidRDefault="00C864FB">
      <w:pPr>
        <w:rPr>
          <w:lang w:val="fr-FR"/>
        </w:rPr>
      </w:pPr>
    </w:p>
    <w:p w14:paraId="79A23DC2" w14:textId="60283037" w:rsidR="00C864FB" w:rsidRDefault="00C864FB">
      <w:pPr>
        <w:rPr>
          <w:lang w:val="fr-FR"/>
        </w:rPr>
      </w:pPr>
    </w:p>
    <w:p w14:paraId="00CE87D3" w14:textId="0E3D54F7" w:rsidR="00C864FB" w:rsidRDefault="00C864FB">
      <w:pPr>
        <w:rPr>
          <w:lang w:val="fr-FR"/>
        </w:rPr>
      </w:pPr>
    </w:p>
    <w:p w14:paraId="61F13AC2" w14:textId="7E67FE33" w:rsidR="00C864FB" w:rsidRDefault="00C864FB">
      <w:pPr>
        <w:rPr>
          <w:lang w:val="fr-FR"/>
        </w:rPr>
      </w:pPr>
    </w:p>
    <w:p w14:paraId="768FEB40" w14:textId="0A40F8DB" w:rsidR="00C864FB" w:rsidRDefault="00C864FB">
      <w:pPr>
        <w:rPr>
          <w:lang w:val="fr-FR"/>
        </w:rPr>
      </w:pPr>
    </w:p>
    <w:p w14:paraId="79978DBF" w14:textId="4625CE53" w:rsidR="00C864FB" w:rsidRDefault="00C864FB">
      <w:pPr>
        <w:rPr>
          <w:lang w:val="fr-FR"/>
        </w:rPr>
      </w:pPr>
    </w:p>
    <w:p w14:paraId="33691C65" w14:textId="62732B27" w:rsidR="00C864FB" w:rsidRDefault="00C864FB">
      <w:pPr>
        <w:rPr>
          <w:lang w:val="fr-FR"/>
        </w:rPr>
      </w:pPr>
    </w:p>
    <w:p w14:paraId="774B568C" w14:textId="77777777" w:rsidR="00C864FB" w:rsidRDefault="00C864FB">
      <w:pPr>
        <w:rPr>
          <w:lang w:val="fr-FR"/>
        </w:rPr>
      </w:pPr>
    </w:p>
    <w:p w14:paraId="5B4CEB22" w14:textId="77777777" w:rsidR="00F62167" w:rsidRDefault="00F62167">
      <w:pPr>
        <w:pStyle w:val="Corpodetexto"/>
        <w:rPr>
          <w:lang w:val="fr-FR"/>
        </w:rPr>
      </w:pPr>
    </w:p>
    <w:p w14:paraId="30E55829" w14:textId="77777777" w:rsidR="00F62167" w:rsidRDefault="00F62167">
      <w:pPr>
        <w:pStyle w:val="Corpodetexto"/>
        <w:rPr>
          <w:lang w:val="fr-FR"/>
        </w:rPr>
      </w:pPr>
    </w:p>
    <w:p w14:paraId="6973EA71" w14:textId="77777777" w:rsidR="00F62167" w:rsidRDefault="00F62167">
      <w:pPr>
        <w:rPr>
          <w:lang w:val="fr-FR"/>
        </w:rPr>
        <w:sectPr w:rsidR="00F62167">
          <w:headerReference w:type="default" r:id="rId7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14:paraId="1EF5F12E" w14:textId="77777777" w:rsidR="00F62167" w:rsidRDefault="00EE6D91">
      <w:pPr>
        <w:pStyle w:val="Ttulo"/>
        <w:rPr>
          <w:lang w:val="fr-F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62167" w14:paraId="56FFC76C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323C6A" w14:textId="77777777" w:rsidR="00F62167" w:rsidRDefault="00EE6D91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448C06" w14:textId="77777777" w:rsidR="00F62167" w:rsidRDefault="00EE6D91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BC69AA" w14:textId="77777777" w:rsidR="00F62167" w:rsidRDefault="00EE6D91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2E9465" w14:textId="77777777" w:rsidR="00F62167" w:rsidRDefault="00EE6D91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F62167" w14:paraId="22B51E4E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92672E" w14:textId="4E62DEBB" w:rsidR="00F62167" w:rsidRDefault="003F08EE">
            <w:pPr>
              <w:pStyle w:val="Tabletext"/>
            </w:pPr>
            <w:r>
              <w:t>16/</w:t>
            </w:r>
            <w:proofErr w:type="spellStart"/>
            <w:r>
              <w:t>jun</w:t>
            </w:r>
            <w:proofErr w:type="spellEnd"/>
            <w:r>
              <w:t>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8D2D98" w14:textId="52CAFC5B" w:rsidR="00F62167" w:rsidRDefault="003F08EE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1B10EA" w14:textId="3E20C602" w:rsidR="00F62167" w:rsidRDefault="003F08EE">
            <w:pPr>
              <w:pStyle w:val="Tabletext"/>
              <w:rPr>
                <w:lang w:val="fr-FR"/>
              </w:rPr>
            </w:pPr>
            <w:proofErr w:type="spellStart"/>
            <w:r>
              <w:rPr>
                <w:lang w:val="pt-BR"/>
              </w:rPr>
              <w:t>Documentacao</w:t>
            </w:r>
            <w:proofErr w:type="spellEnd"/>
            <w:r>
              <w:rPr>
                <w:lang w:val="pt-BR"/>
              </w:rPr>
              <w:t xml:space="preserve"> caso de uso ANÁLISE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649BAE" w14:textId="23C60210" w:rsidR="00F62167" w:rsidRDefault="003F08EE">
            <w:pPr>
              <w:pStyle w:val="Tabletext"/>
            </w:pPr>
            <w:r>
              <w:rPr>
                <w:lang w:val="pt-BR"/>
              </w:rPr>
              <w:t>Tony Adryano Gomes</w:t>
            </w:r>
          </w:p>
        </w:tc>
      </w:tr>
      <w:tr w:rsidR="00F62167" w14:paraId="6E81370D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5863BD" w14:textId="77777777" w:rsidR="00F62167" w:rsidRDefault="00F62167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F7157C" w14:textId="77777777" w:rsidR="00F62167" w:rsidRDefault="00F62167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002F5C" w14:textId="77777777" w:rsidR="00F62167" w:rsidRDefault="00F62167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2592E5" w14:textId="77777777" w:rsidR="00F62167" w:rsidRDefault="00F62167">
            <w:pPr>
              <w:pStyle w:val="Tabletext"/>
            </w:pPr>
          </w:p>
        </w:tc>
      </w:tr>
      <w:tr w:rsidR="00F62167" w14:paraId="35B7B5FB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29E215" w14:textId="77777777" w:rsidR="00F62167" w:rsidRDefault="00F62167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D34347" w14:textId="77777777" w:rsidR="00F62167" w:rsidRDefault="00F62167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C8DA2D" w14:textId="77777777" w:rsidR="00F62167" w:rsidRDefault="00F62167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66D2F4" w14:textId="77777777" w:rsidR="00F62167" w:rsidRDefault="00F62167">
            <w:pPr>
              <w:pStyle w:val="Tabletext"/>
            </w:pPr>
          </w:p>
        </w:tc>
      </w:tr>
      <w:tr w:rsidR="00F62167" w14:paraId="0F8F9902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CD21C4" w14:textId="77777777" w:rsidR="00F62167" w:rsidRDefault="00F62167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955643" w14:textId="77777777" w:rsidR="00F62167" w:rsidRDefault="00F62167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1B1E0F" w14:textId="77777777" w:rsidR="00F62167" w:rsidRDefault="00F62167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5CF77F" w14:textId="77777777" w:rsidR="00F62167" w:rsidRDefault="00F62167">
            <w:pPr>
              <w:pStyle w:val="Tabletext"/>
            </w:pPr>
          </w:p>
        </w:tc>
      </w:tr>
    </w:tbl>
    <w:p w14:paraId="12ED9B59" w14:textId="77777777" w:rsidR="00F62167" w:rsidRDefault="00F62167"/>
    <w:p w14:paraId="406D72F5" w14:textId="77777777" w:rsidR="00F62167" w:rsidRDefault="00EE6D91">
      <w:pPr>
        <w:pStyle w:val="Ttulo"/>
      </w:pPr>
      <w:r>
        <w:br w:type="page"/>
      </w:r>
      <w:r>
        <w:rPr>
          <w:lang w:val="pt-BR"/>
        </w:rPr>
        <w:lastRenderedPageBreak/>
        <w:t>Índice Analítico</w:t>
      </w:r>
    </w:p>
    <w:p w14:paraId="41E001BD" w14:textId="77777777" w:rsidR="00F62167" w:rsidRDefault="00EE6D91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lang w:val="pt-BR"/>
        </w:rPr>
        <w:t>1.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Nome do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AF763E" w14:textId="77777777" w:rsidR="00F62167" w:rsidRDefault="00EE6D91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Breve Descrição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B580668" w14:textId="77777777" w:rsidR="00F62167" w:rsidRDefault="00EE6D91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Fluxo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AFAB47A" w14:textId="77777777" w:rsidR="00F62167" w:rsidRDefault="00EE6D91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Fluxo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EEA66FD" w14:textId="77777777" w:rsidR="00F62167" w:rsidRDefault="00EE6D91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17DDA5E" w14:textId="77777777" w:rsidR="00F62167" w:rsidRDefault="00EE6D91">
      <w:pPr>
        <w:pStyle w:val="Sumrio3"/>
        <w:tabs>
          <w:tab w:val="left" w:pos="16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2.2.1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 Primeiro Fluxo Alternativo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42F15B3" w14:textId="77777777" w:rsidR="00F62167" w:rsidRDefault="00EE6D91">
      <w:pPr>
        <w:pStyle w:val="Sumrio3"/>
        <w:tabs>
          <w:tab w:val="left" w:pos="16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2.2.2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 Segundo Fluxo Alternativo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D604DCA" w14:textId="77777777" w:rsidR="00F62167" w:rsidRDefault="00EE6D91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sz w:val="24"/>
          <w:lang w:val="pt-BR"/>
        </w:rPr>
        <w:t>3.</w:t>
      </w:r>
      <w:r>
        <w:rPr>
          <w:noProof/>
          <w:snapToGrid/>
          <w:sz w:val="24"/>
          <w:szCs w:val="24"/>
        </w:rPr>
        <w:tab/>
      </w:r>
      <w:r>
        <w:rPr>
          <w:noProof/>
          <w:sz w:val="24"/>
          <w:lang w:val="pt-BR"/>
        </w:rPr>
        <w:t>Requisitos Especiais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2952F73" w14:textId="77777777" w:rsidR="00F62167" w:rsidRDefault="00EE6D91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3.1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 Primeiro Requisito Especial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04A2C4A" w14:textId="77777777" w:rsidR="00F62167" w:rsidRDefault="00EE6D91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sz w:val="24"/>
          <w:lang w:val="pt-BR"/>
        </w:rPr>
        <w:t>4.</w:t>
      </w:r>
      <w:r>
        <w:rPr>
          <w:noProof/>
          <w:snapToGrid/>
          <w:sz w:val="24"/>
          <w:szCs w:val="24"/>
        </w:rPr>
        <w:tab/>
      </w:r>
      <w:r>
        <w:rPr>
          <w:noProof/>
          <w:sz w:val="24"/>
          <w:lang w:val="pt-BR"/>
        </w:rPr>
        <w:t>Precondições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891E0BB" w14:textId="77777777" w:rsidR="00F62167" w:rsidRDefault="00EE6D91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4.1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 Precondição Um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F675B93" w14:textId="77777777" w:rsidR="00F62167" w:rsidRDefault="00EE6D91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sz w:val="24"/>
          <w:lang w:val="pt-BR"/>
        </w:rPr>
        <w:t>5.</w:t>
      </w:r>
      <w:r>
        <w:rPr>
          <w:noProof/>
          <w:snapToGrid/>
          <w:sz w:val="24"/>
          <w:szCs w:val="24"/>
        </w:rPr>
        <w:tab/>
      </w:r>
      <w:r>
        <w:rPr>
          <w:noProof/>
          <w:sz w:val="24"/>
          <w:lang w:val="pt-BR"/>
        </w:rPr>
        <w:t>Pós-condições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B30D0C6" w14:textId="77777777" w:rsidR="00F62167" w:rsidRDefault="00EE6D91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5.1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 Pós-condição Um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AC60283" w14:textId="77777777" w:rsidR="00F62167" w:rsidRDefault="00EE6D91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sz w:val="24"/>
          <w:lang w:val="pt-BR"/>
        </w:rPr>
        <w:t>6.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sz w:val="24"/>
          <w:lang w:val="pt-BR"/>
        </w:rPr>
        <w:t>Pontos de Extensão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_Toc18208188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5</w:t>
      </w:r>
      <w:r>
        <w:rPr>
          <w:noProof/>
        </w:rPr>
        <w:fldChar w:fldCharType="end"/>
      </w:r>
    </w:p>
    <w:p w14:paraId="495B397A" w14:textId="77777777" w:rsidR="00F62167" w:rsidRDefault="00EE6D91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6.1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&lt;Nome do Ponto de Extensão&gt;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BB8C7B9" w14:textId="39D20D87" w:rsidR="00F62167" w:rsidRDefault="00EE6D91">
      <w:pPr>
        <w:pStyle w:val="Ttulo"/>
      </w:pPr>
      <w:r>
        <w:fldChar w:fldCharType="end"/>
      </w:r>
      <w:r>
        <w:br w:type="page"/>
      </w:r>
      <w:r>
        <w:lastRenderedPageBreak/>
        <w:fldChar w:fldCharType="begin"/>
      </w:r>
      <w:r>
        <w:instrText xml:space="preserve">TITLE  \* MERGEFORMAT </w:instrText>
      </w:r>
      <w:r>
        <w:fldChar w:fldCharType="separate"/>
      </w:r>
      <w:proofErr w:type="spellStart"/>
      <w:r w:rsidR="003F08EE">
        <w:t>Especificação</w:t>
      </w:r>
      <w:proofErr w:type="spellEnd"/>
      <w:r w:rsidR="003F08EE">
        <w:t xml:space="preserve"> de Caso de </w:t>
      </w:r>
      <w:proofErr w:type="spellStart"/>
      <w:r w:rsidR="003F08EE">
        <w:t>Uso</w:t>
      </w:r>
      <w:proofErr w:type="spellEnd"/>
      <w:r w:rsidR="003F08EE">
        <w:t xml:space="preserve">: </w:t>
      </w:r>
      <w:r>
        <w:fldChar w:fldCharType="end"/>
      </w:r>
      <w:bookmarkStart w:id="0" w:name="_Toc425054503"/>
      <w:bookmarkStart w:id="1" w:name="_Toc423410237"/>
      <w:proofErr w:type="spellStart"/>
      <w:r w:rsidR="003F08EE">
        <w:t>Visualizar</w:t>
      </w:r>
      <w:proofErr w:type="spellEnd"/>
      <w:r w:rsidR="003F08EE">
        <w:t xml:space="preserve"> </w:t>
      </w:r>
      <w:proofErr w:type="spellStart"/>
      <w:r w:rsidR="003F08EE">
        <w:t>dias</w:t>
      </w:r>
      <w:proofErr w:type="spellEnd"/>
      <w:r w:rsidR="003F08EE">
        <w:t xml:space="preserve"> com </w:t>
      </w:r>
      <w:proofErr w:type="spellStart"/>
      <w:r w:rsidR="003F08EE">
        <w:t>melhores</w:t>
      </w:r>
      <w:proofErr w:type="spellEnd"/>
      <w:r w:rsidR="003F08EE">
        <w:t xml:space="preserve"> </w:t>
      </w:r>
      <w:proofErr w:type="spellStart"/>
      <w:r w:rsidR="003F08EE">
        <w:t>sonos</w:t>
      </w:r>
      <w:proofErr w:type="spellEnd"/>
      <w:r>
        <w:t xml:space="preserve"> </w:t>
      </w:r>
      <w:bookmarkEnd w:id="0"/>
      <w:bookmarkEnd w:id="1"/>
    </w:p>
    <w:p w14:paraId="0AD2EC36" w14:textId="77777777" w:rsidR="00F62167" w:rsidRDefault="00F62167">
      <w:pPr>
        <w:pStyle w:val="InfoBlue"/>
      </w:pPr>
    </w:p>
    <w:p w14:paraId="4D002828" w14:textId="704D3367" w:rsidR="00F62167" w:rsidRDefault="003F08EE">
      <w:pPr>
        <w:pStyle w:val="Ttulo1"/>
        <w:ind w:left="1080" w:hanging="360"/>
      </w:pPr>
      <w:bookmarkStart w:id="2" w:name="_Toc425054504"/>
      <w:bookmarkStart w:id="3" w:name="_Toc423410238"/>
      <w:r>
        <w:rPr>
          <w:lang w:val="pt-BR"/>
        </w:rPr>
        <w:t>Visualizar dias com melhores sonos</w:t>
      </w:r>
    </w:p>
    <w:p w14:paraId="1A116B3D" w14:textId="5CB9DBCB" w:rsidR="00F62167" w:rsidRDefault="00EE6D91">
      <w:pPr>
        <w:pStyle w:val="Ttulo2"/>
        <w:rPr>
          <w:lang w:val="pt-BR"/>
        </w:rPr>
      </w:pPr>
      <w:bookmarkStart w:id="4" w:name="_Toc18208176"/>
      <w:r>
        <w:rPr>
          <w:lang w:val="pt-BR"/>
        </w:rPr>
        <w:t>Breve Descrição</w:t>
      </w:r>
      <w:bookmarkEnd w:id="2"/>
      <w:bookmarkEnd w:id="3"/>
      <w:bookmarkEnd w:id="4"/>
    </w:p>
    <w:p w14:paraId="6131F1CE" w14:textId="4417F455" w:rsidR="003F08EE" w:rsidRPr="003F08EE" w:rsidRDefault="003F08EE" w:rsidP="003F08EE">
      <w:pPr>
        <w:rPr>
          <w:lang w:val="pt-BR"/>
        </w:rPr>
      </w:pPr>
      <w:r>
        <w:rPr>
          <w:lang w:val="pt-BR"/>
        </w:rPr>
        <w:t>Este caso de uso tem como finalidade fornecer ao usuário um meio de analisar os dias nos quais ele obteve as melhores qualidades de sono, baseadas em seu feedback.</w:t>
      </w:r>
    </w:p>
    <w:p w14:paraId="5962549C" w14:textId="77777777" w:rsidR="00F62167" w:rsidRDefault="00EE6D91">
      <w:pPr>
        <w:pStyle w:val="Ttulo1"/>
        <w:widowControl/>
        <w:ind w:left="1080" w:hanging="360"/>
        <w:rPr>
          <w:lang w:val="fr-FR"/>
        </w:rPr>
      </w:pPr>
      <w:bookmarkStart w:id="5" w:name="_Toc425054505"/>
      <w:bookmarkStart w:id="6" w:name="_Toc423410239"/>
      <w:bookmarkStart w:id="7" w:name="_Toc18208177"/>
      <w:r>
        <w:rPr>
          <w:lang w:val="pt-BR"/>
        </w:rPr>
        <w:t>Fluxo de Eventos</w:t>
      </w:r>
      <w:bookmarkEnd w:id="5"/>
      <w:bookmarkEnd w:id="6"/>
      <w:bookmarkEnd w:id="7"/>
    </w:p>
    <w:p w14:paraId="2C54C2DC" w14:textId="4BCA7BF4" w:rsidR="00F62167" w:rsidRDefault="00EE6D91">
      <w:pPr>
        <w:pStyle w:val="Ttulo2"/>
        <w:widowControl/>
        <w:rPr>
          <w:lang w:val="fr-FR"/>
        </w:rPr>
      </w:pPr>
      <w:bookmarkStart w:id="8" w:name="_Toc425054506"/>
      <w:bookmarkStart w:id="9" w:name="_Toc423410240"/>
      <w:bookmarkStart w:id="10" w:name="_Toc18208178"/>
      <w:r>
        <w:rPr>
          <w:lang w:val="pt-BR"/>
        </w:rPr>
        <w:t>Fluxo Básico</w:t>
      </w:r>
      <w:bookmarkEnd w:id="8"/>
      <w:bookmarkEnd w:id="9"/>
      <w:bookmarkEnd w:id="10"/>
      <w:r>
        <w:rPr>
          <w:lang w:val="fr-FR"/>
        </w:rPr>
        <w:t xml:space="preserve"> </w:t>
      </w:r>
    </w:p>
    <w:p w14:paraId="737009B1" w14:textId="77777777" w:rsidR="00E0498B" w:rsidRDefault="003F08EE" w:rsidP="003F08EE">
      <w:pPr>
        <w:numPr>
          <w:ilvl w:val="0"/>
          <w:numId w:val="22"/>
        </w:numPr>
        <w:rPr>
          <w:lang w:val="fr-FR"/>
        </w:rPr>
      </w:pPr>
      <w:bookmarkStart w:id="11" w:name="_Hlk74951101"/>
      <w:r>
        <w:rPr>
          <w:lang w:val="fr-FR"/>
        </w:rPr>
        <w:t>O usuário</w:t>
      </w:r>
      <w:r w:rsidR="00C864FB">
        <w:rPr>
          <w:lang w:val="fr-FR"/>
        </w:rPr>
        <w:t xml:space="preserve"> seleciona a opção </w:t>
      </w:r>
      <w:r w:rsidR="00E0498B">
        <w:rPr>
          <w:lang w:val="fr-FR"/>
        </w:rPr>
        <w:t>‘ver melhores dias’</w:t>
      </w:r>
    </w:p>
    <w:p w14:paraId="32022DA3" w14:textId="2C30D240" w:rsidR="003F08EE" w:rsidRDefault="00E0498B" w:rsidP="003F08EE">
      <w:pPr>
        <w:numPr>
          <w:ilvl w:val="0"/>
          <w:numId w:val="22"/>
        </w:numPr>
        <w:rPr>
          <w:lang w:val="fr-FR"/>
        </w:rPr>
      </w:pPr>
      <w:r>
        <w:rPr>
          <w:lang w:val="fr-FR"/>
        </w:rPr>
        <w:t>O sistema devolve ao usuário uma lista contendo os dados dos dias em que o feedback foi classificado como mais alto para aquele(s) sono(s).</w:t>
      </w:r>
    </w:p>
    <w:p w14:paraId="4AEDB0DB" w14:textId="19438B81" w:rsidR="00F62167" w:rsidRDefault="00EE6D91">
      <w:pPr>
        <w:pStyle w:val="Ttulo2"/>
        <w:widowControl/>
        <w:rPr>
          <w:lang w:val="fr-FR"/>
        </w:rPr>
      </w:pPr>
      <w:bookmarkStart w:id="12" w:name="_Toc425054507"/>
      <w:bookmarkStart w:id="13" w:name="_Toc423410241"/>
      <w:bookmarkStart w:id="14" w:name="_Toc18208179"/>
      <w:bookmarkEnd w:id="11"/>
      <w:r>
        <w:rPr>
          <w:lang w:val="pt-BR"/>
        </w:rPr>
        <w:t>Fluxos Alternativos</w:t>
      </w:r>
      <w:bookmarkEnd w:id="12"/>
      <w:bookmarkEnd w:id="13"/>
      <w:bookmarkEnd w:id="14"/>
    </w:p>
    <w:p w14:paraId="1BA69C00" w14:textId="308B9943" w:rsidR="00F62167" w:rsidRDefault="00EE6D91">
      <w:pPr>
        <w:pStyle w:val="Ttulo3"/>
        <w:widowControl/>
        <w:rPr>
          <w:lang w:val="pt-BR"/>
        </w:rPr>
      </w:pPr>
      <w:bookmarkStart w:id="15" w:name="_Toc425054508"/>
      <w:bookmarkStart w:id="16" w:name="_Toc423410242"/>
      <w:bookmarkStart w:id="17" w:name="_Toc18208180"/>
      <w:r>
        <w:rPr>
          <w:lang w:val="pt-BR"/>
        </w:rPr>
        <w:t xml:space="preserve">&lt; </w:t>
      </w:r>
      <w:r w:rsidR="00E0498B">
        <w:rPr>
          <w:lang w:val="pt-BR"/>
        </w:rPr>
        <w:t>Sistema não possui nenhum registro de sono</w:t>
      </w:r>
      <w:r>
        <w:rPr>
          <w:lang w:val="pt-BR"/>
        </w:rPr>
        <w:t xml:space="preserve"> &gt;</w:t>
      </w:r>
      <w:bookmarkEnd w:id="15"/>
      <w:bookmarkEnd w:id="16"/>
      <w:bookmarkEnd w:id="17"/>
    </w:p>
    <w:p w14:paraId="293D7461" w14:textId="77777777" w:rsidR="00E0498B" w:rsidRDefault="00E0498B" w:rsidP="00E0498B">
      <w:pPr>
        <w:numPr>
          <w:ilvl w:val="0"/>
          <w:numId w:val="22"/>
        </w:numPr>
        <w:rPr>
          <w:lang w:val="fr-FR"/>
        </w:rPr>
      </w:pPr>
      <w:r>
        <w:rPr>
          <w:lang w:val="fr-FR"/>
        </w:rPr>
        <w:t>O usuário seleciona a opção ‘ver melhores dias’</w:t>
      </w:r>
    </w:p>
    <w:p w14:paraId="35A688BA" w14:textId="2B085770" w:rsidR="00E0498B" w:rsidRDefault="00E0498B" w:rsidP="00E0498B">
      <w:pPr>
        <w:numPr>
          <w:ilvl w:val="0"/>
          <w:numId w:val="22"/>
        </w:numPr>
        <w:rPr>
          <w:lang w:val="fr-FR"/>
        </w:rPr>
      </w:pPr>
      <w:r>
        <w:rPr>
          <w:lang w:val="fr-FR"/>
        </w:rPr>
        <w:t>O sistema devolve ao usuário uma lista contendo os dados dos dias em que o feedback foi classificado como mais alto para aquele(s) sono(s).</w:t>
      </w:r>
    </w:p>
    <w:p w14:paraId="7A0F2D44" w14:textId="6F08367A" w:rsidR="00E0498B" w:rsidRDefault="00E0498B" w:rsidP="00E0498B">
      <w:pPr>
        <w:numPr>
          <w:ilvl w:val="0"/>
          <w:numId w:val="22"/>
        </w:numPr>
        <w:rPr>
          <w:lang w:val="fr-FR"/>
        </w:rPr>
      </w:pPr>
      <w:r>
        <w:rPr>
          <w:lang w:val="fr-FR"/>
        </w:rPr>
        <w:t>Como a lista está vazia, no lugar dos itens representando cada dia, o usuário visualiza um texto escrito ‘você ainda não registrou nenhum sono’.</w:t>
      </w:r>
    </w:p>
    <w:p w14:paraId="7683616C" w14:textId="77777777" w:rsidR="00E0498B" w:rsidRPr="00E0498B" w:rsidRDefault="00E0498B" w:rsidP="00E0498B">
      <w:pPr>
        <w:rPr>
          <w:lang w:val="pt-BR"/>
        </w:rPr>
      </w:pPr>
    </w:p>
    <w:p w14:paraId="19FF21F2" w14:textId="77777777" w:rsidR="00F62167" w:rsidRDefault="00EE6D91">
      <w:pPr>
        <w:pStyle w:val="Ttulo1"/>
        <w:ind w:left="1080" w:hanging="360"/>
        <w:rPr>
          <w:sz w:val="24"/>
          <w:szCs w:val="24"/>
          <w:lang w:val="fr-FR"/>
        </w:rPr>
      </w:pPr>
      <w:bookmarkStart w:id="18" w:name="_Toc425054510"/>
      <w:bookmarkStart w:id="19" w:name="_Toc423410251"/>
      <w:bookmarkStart w:id="20" w:name="_Toc18208182"/>
      <w:r>
        <w:rPr>
          <w:sz w:val="24"/>
          <w:szCs w:val="24"/>
          <w:lang w:val="pt-BR"/>
        </w:rPr>
        <w:t>Requisitos Especiais</w:t>
      </w:r>
      <w:bookmarkEnd w:id="18"/>
      <w:bookmarkEnd w:id="19"/>
      <w:bookmarkEnd w:id="20"/>
    </w:p>
    <w:p w14:paraId="27863C2D" w14:textId="72F4992C" w:rsidR="00F62167" w:rsidRDefault="003F08EE">
      <w:pPr>
        <w:pStyle w:val="Ttulo2"/>
        <w:widowControl/>
      </w:pPr>
      <w:r>
        <w:t xml:space="preserve">O Sistema </w:t>
      </w:r>
      <w:proofErr w:type="spellStart"/>
      <w:r>
        <w:t>precisa</w:t>
      </w:r>
      <w:proofErr w:type="spellEnd"/>
      <w:r>
        <w:t xml:space="preserve"> </w:t>
      </w:r>
      <w:proofErr w:type="spellStart"/>
      <w:r>
        <w:t>funcionar</w:t>
      </w:r>
      <w:proofErr w:type="spellEnd"/>
      <w:r>
        <w:t xml:space="preserve"> no Sistema </w:t>
      </w:r>
      <w:proofErr w:type="spellStart"/>
      <w:r>
        <w:t>operacional</w:t>
      </w:r>
      <w:proofErr w:type="spellEnd"/>
      <w:r>
        <w:t xml:space="preserve"> Windows.</w:t>
      </w:r>
    </w:p>
    <w:p w14:paraId="63BF4085" w14:textId="77777777" w:rsidR="00F62167" w:rsidRDefault="00F62167"/>
    <w:p w14:paraId="3B1B14AB" w14:textId="77777777" w:rsidR="00F62167" w:rsidRDefault="00EE6D91">
      <w:pPr>
        <w:pStyle w:val="Ttulo1"/>
        <w:widowControl/>
        <w:ind w:left="1080" w:hanging="360"/>
        <w:rPr>
          <w:sz w:val="24"/>
          <w:szCs w:val="24"/>
        </w:rPr>
      </w:pPr>
      <w:bookmarkStart w:id="21" w:name="_Toc425054512"/>
      <w:bookmarkStart w:id="22" w:name="_Toc423410253"/>
      <w:bookmarkStart w:id="23" w:name="_Toc18208184"/>
      <w:r>
        <w:rPr>
          <w:sz w:val="24"/>
          <w:szCs w:val="24"/>
          <w:lang w:val="pt-BR"/>
        </w:rPr>
        <w:t>Precondições</w:t>
      </w:r>
      <w:bookmarkEnd w:id="21"/>
      <w:bookmarkEnd w:id="22"/>
      <w:bookmarkEnd w:id="23"/>
    </w:p>
    <w:p w14:paraId="57262AB8" w14:textId="77777777" w:rsidR="003F08EE" w:rsidRPr="003F08EE" w:rsidRDefault="003F08EE">
      <w:pPr>
        <w:pStyle w:val="Ttulo2"/>
        <w:widowControl/>
      </w:pPr>
      <w:bookmarkStart w:id="24" w:name="_Toc425054513"/>
      <w:bookmarkStart w:id="25" w:name="_Toc423410254"/>
      <w:bookmarkStart w:id="26" w:name="_Toc18208185"/>
      <w:r>
        <w:rPr>
          <w:lang w:val="pt-BR"/>
        </w:rPr>
        <w:t>O sistema precisa ter, no mínimo, cinco ciclos de sono registrados pelo usuário.</w:t>
      </w:r>
    </w:p>
    <w:p w14:paraId="00DA9006" w14:textId="3CEDFF8E" w:rsidR="00F62167" w:rsidRDefault="003F08EE">
      <w:pPr>
        <w:pStyle w:val="Ttulo2"/>
        <w:widowControl/>
      </w:pPr>
      <w:r>
        <w:rPr>
          <w:lang w:val="pt-BR"/>
        </w:rPr>
        <w:t>Todos os últimos ciclos registrados devem conter feedback.</w:t>
      </w:r>
      <w:r w:rsidR="00EE6D91">
        <w:rPr>
          <w:lang w:val="pt-BR"/>
        </w:rPr>
        <w:t xml:space="preserve"> </w:t>
      </w:r>
      <w:bookmarkEnd w:id="24"/>
      <w:bookmarkEnd w:id="25"/>
      <w:bookmarkEnd w:id="26"/>
    </w:p>
    <w:p w14:paraId="5BD3F63E" w14:textId="77777777" w:rsidR="00F62167" w:rsidRDefault="00EE6D91">
      <w:pPr>
        <w:pStyle w:val="Ttulo1"/>
        <w:widowControl/>
        <w:ind w:left="1080" w:hanging="360"/>
        <w:rPr>
          <w:sz w:val="24"/>
          <w:szCs w:val="24"/>
        </w:rPr>
      </w:pPr>
      <w:bookmarkStart w:id="27" w:name="_Toc425054514"/>
      <w:bookmarkStart w:id="28" w:name="_Toc423410255"/>
      <w:bookmarkStart w:id="29" w:name="_Toc18208186"/>
      <w:r>
        <w:rPr>
          <w:sz w:val="24"/>
          <w:szCs w:val="24"/>
          <w:lang w:val="pt-BR"/>
        </w:rPr>
        <w:t>Pós-condições</w:t>
      </w:r>
      <w:bookmarkEnd w:id="27"/>
      <w:bookmarkEnd w:id="28"/>
      <w:bookmarkEnd w:id="29"/>
    </w:p>
    <w:p w14:paraId="7C2CD342" w14:textId="5C333CA5" w:rsidR="00E0498B" w:rsidRDefault="00E0498B" w:rsidP="00E0498B">
      <w:pPr>
        <w:pStyle w:val="Ttulo2"/>
        <w:widowControl/>
        <w:numPr>
          <w:ilvl w:val="0"/>
          <w:numId w:val="0"/>
        </w:numPr>
        <w:rPr>
          <w:lang w:val="pt-BR"/>
        </w:rPr>
      </w:pPr>
      <w:r>
        <w:rPr>
          <w:lang w:val="pt-BR"/>
        </w:rPr>
        <w:t>5.1</w:t>
      </w:r>
      <w:r>
        <w:rPr>
          <w:lang w:val="pt-BR"/>
        </w:rPr>
        <w:tab/>
      </w:r>
      <w:r w:rsidR="009A22CF">
        <w:rPr>
          <w:lang w:val="pt-BR"/>
        </w:rPr>
        <w:t>A lista de exibições dos dias com melhores feedbacks está atualizada</w:t>
      </w:r>
    </w:p>
    <w:p w14:paraId="0F26FDDE" w14:textId="36E1A2B6" w:rsidR="00E0498B" w:rsidRPr="00E0498B" w:rsidRDefault="00E0498B" w:rsidP="00E0498B">
      <w:pPr>
        <w:pStyle w:val="Ttulo2"/>
        <w:widowControl/>
        <w:numPr>
          <w:ilvl w:val="0"/>
          <w:numId w:val="0"/>
        </w:numPr>
        <w:rPr>
          <w:lang w:val="pt-BR"/>
        </w:rPr>
      </w:pPr>
      <w:r>
        <w:rPr>
          <w:lang w:val="pt-BR"/>
        </w:rPr>
        <w:t>5.</w:t>
      </w:r>
      <w:r>
        <w:rPr>
          <w:lang w:val="pt-BR"/>
        </w:rPr>
        <w:t>2</w:t>
      </w:r>
      <w:r w:rsidR="009A22CF">
        <w:rPr>
          <w:lang w:val="pt-BR"/>
        </w:rPr>
        <w:tab/>
        <w:t>O sistema está na tela de lista com melhores dias.</w:t>
      </w:r>
    </w:p>
    <w:p w14:paraId="36E491F2" w14:textId="070175A1" w:rsidR="00E0498B" w:rsidRPr="00E0498B" w:rsidRDefault="00E0498B" w:rsidP="00E0498B">
      <w:pPr>
        <w:rPr>
          <w:lang w:val="pt-BR"/>
        </w:rPr>
      </w:pPr>
    </w:p>
    <w:p w14:paraId="51207A4F" w14:textId="77777777" w:rsidR="00F62167" w:rsidRDefault="00EE6D91">
      <w:pPr>
        <w:pStyle w:val="Ttulo1"/>
        <w:ind w:left="1080" w:hanging="360"/>
        <w:rPr>
          <w:sz w:val="24"/>
          <w:szCs w:val="24"/>
          <w:lang w:val="fr-FR"/>
        </w:rPr>
      </w:pPr>
      <w:bookmarkStart w:id="30" w:name="_Toc18208188"/>
      <w:r>
        <w:rPr>
          <w:sz w:val="24"/>
          <w:szCs w:val="24"/>
          <w:lang w:val="pt-BR"/>
        </w:rPr>
        <w:t>Pontos de Extensão</w:t>
      </w:r>
      <w:bookmarkEnd w:id="30"/>
    </w:p>
    <w:p w14:paraId="57FCCB76" w14:textId="00A07D73" w:rsidR="003F08EE" w:rsidRDefault="00EE6D91" w:rsidP="009A22CF">
      <w:pPr>
        <w:pStyle w:val="Ttulo2"/>
      </w:pPr>
      <w:bookmarkStart w:id="31" w:name="_Toc18208189"/>
      <w:r>
        <w:rPr>
          <w:lang w:val="pt-BR"/>
        </w:rPr>
        <w:t>&lt;Nome do Ponto de Extensão&gt;</w:t>
      </w:r>
      <w:bookmarkEnd w:id="31"/>
    </w:p>
    <w:sectPr w:rsidR="003F08EE">
      <w:headerReference w:type="default" r:id="rId8"/>
      <w:footerReference w:type="default" r:id="rId9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A2247" w14:textId="77777777" w:rsidR="00172491" w:rsidRDefault="00172491">
      <w:pPr>
        <w:spacing w:line="240" w:lineRule="auto"/>
      </w:pPr>
      <w:r>
        <w:separator/>
      </w:r>
    </w:p>
  </w:endnote>
  <w:endnote w:type="continuationSeparator" w:id="0">
    <w:p w14:paraId="746039BA" w14:textId="77777777" w:rsidR="00172491" w:rsidRDefault="001724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62167" w14:paraId="6ADC7F4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1CC9DD8" w14:textId="77777777" w:rsidR="00F62167" w:rsidRDefault="00EE6D91">
          <w:pPr>
            <w:ind w:right="360"/>
            <w:rPr>
              <w:sz w:val="24"/>
              <w:szCs w:val="24"/>
            </w:rPr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1D00990" w14:textId="4E3DE184" w:rsidR="00F62167" w:rsidRDefault="00EE6D91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</w:t>
          </w:r>
          <w:r>
            <w:fldChar w:fldCharType="end"/>
          </w:r>
          <w:proofErr w:type="spellStart"/>
          <w:r w:rsidR="003F08EE">
            <w:t>KingStar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864FB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50BA598" w14:textId="77777777" w:rsidR="00F62167" w:rsidRDefault="00EE6D91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5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280A9B95" w14:textId="77777777" w:rsidR="00F62167" w:rsidRDefault="00F6216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EEFD3" w14:textId="77777777" w:rsidR="00172491" w:rsidRDefault="00172491">
      <w:pPr>
        <w:spacing w:line="240" w:lineRule="auto"/>
      </w:pPr>
      <w:r>
        <w:separator/>
      </w:r>
    </w:p>
  </w:footnote>
  <w:footnote w:type="continuationSeparator" w:id="0">
    <w:p w14:paraId="6AC0B219" w14:textId="77777777" w:rsidR="00172491" w:rsidRDefault="001724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94951" w14:textId="77777777" w:rsidR="00F62167" w:rsidRDefault="00F62167">
    <w:pPr>
      <w:rPr>
        <w:sz w:val="24"/>
        <w:szCs w:val="24"/>
      </w:rPr>
    </w:pPr>
  </w:p>
  <w:p w14:paraId="054E8C89" w14:textId="77777777" w:rsidR="00F62167" w:rsidRDefault="00F62167">
    <w:pPr>
      <w:pBdr>
        <w:top w:val="single" w:sz="6" w:space="1" w:color="auto"/>
      </w:pBdr>
      <w:rPr>
        <w:sz w:val="24"/>
        <w:szCs w:val="24"/>
      </w:rPr>
    </w:pPr>
  </w:p>
  <w:p w14:paraId="31720AA9" w14:textId="40ECB160" w:rsidR="00F62167" w:rsidRDefault="00EE6D91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proofErr w:type="spellStart"/>
    <w:r w:rsidR="003F08EE">
      <w:rPr>
        <w:rFonts w:ascii="Arial" w:hAnsi="Arial"/>
        <w:b/>
        <w:bCs/>
        <w:sz w:val="36"/>
        <w:szCs w:val="36"/>
      </w:rPr>
      <w:t>KingStar</w:t>
    </w:r>
    <w:proofErr w:type="spellEnd"/>
    <w:r>
      <w:rPr>
        <w:rFonts w:ascii="Arial" w:hAnsi="Arial"/>
        <w:b/>
        <w:bCs/>
        <w:sz w:val="36"/>
        <w:szCs w:val="36"/>
      </w:rPr>
      <w:fldChar w:fldCharType="end"/>
    </w:r>
  </w:p>
  <w:p w14:paraId="7F0FB348" w14:textId="77777777" w:rsidR="00F62167" w:rsidRDefault="00F62167">
    <w:pPr>
      <w:pBdr>
        <w:bottom w:val="single" w:sz="6" w:space="1" w:color="auto"/>
      </w:pBdr>
      <w:jc w:val="right"/>
      <w:rPr>
        <w:sz w:val="24"/>
        <w:szCs w:val="24"/>
      </w:rPr>
    </w:pPr>
  </w:p>
  <w:p w14:paraId="185DD2B6" w14:textId="77777777" w:rsidR="00F62167" w:rsidRDefault="00F6216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62167" w14:paraId="3843B3BA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BA92C02" w14:textId="1064AA1F" w:rsidR="00F62167" w:rsidRDefault="003F08EE">
          <w:pPr>
            <w:pStyle w:val="Cabealho"/>
            <w:tabs>
              <w:tab w:val="clear" w:pos="4320"/>
              <w:tab w:val="clear" w:pos="8640"/>
            </w:tabs>
          </w:pPr>
          <w:proofErr w:type="spellStart"/>
          <w:r>
            <w:t>SleepHelper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40A3FF1" w14:textId="77777777" w:rsidR="00F62167" w:rsidRDefault="00EE6D91">
          <w:pPr>
            <w:tabs>
              <w:tab w:val="left" w:pos="1135"/>
            </w:tabs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&lt;1.0&gt;</w:t>
          </w:r>
        </w:p>
      </w:tc>
    </w:tr>
    <w:tr w:rsidR="00F62167" w14:paraId="7CB8F6EC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852C2BC" w14:textId="2E586A62" w:rsidR="00F62167" w:rsidRDefault="00EE6D91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proofErr w:type="spellStart"/>
          <w:r w:rsidR="003F08EE">
            <w:t>Especificação</w:t>
          </w:r>
          <w:proofErr w:type="spellEnd"/>
          <w:r w:rsidR="003F08EE">
            <w:t xml:space="preserve"> de Caso de </w:t>
          </w:r>
          <w:proofErr w:type="spellStart"/>
          <w:r w:rsidR="003F08EE">
            <w:t>Uso</w:t>
          </w:r>
          <w:proofErr w:type="spellEnd"/>
          <w:r w:rsidR="003F08EE">
            <w:t xml:space="preserve">: </w:t>
          </w:r>
          <w:r>
            <w:fldChar w:fldCharType="end"/>
          </w:r>
          <w:proofErr w:type="spellStart"/>
          <w:r w:rsidR="003F08EE">
            <w:t>Visualizar</w:t>
          </w:r>
          <w:proofErr w:type="spellEnd"/>
          <w:r w:rsidR="003F08EE">
            <w:t xml:space="preserve"> </w:t>
          </w:r>
          <w:proofErr w:type="spellStart"/>
          <w:r w:rsidR="003F08EE">
            <w:t>dias</w:t>
          </w:r>
          <w:proofErr w:type="spellEnd"/>
          <w:r w:rsidR="003F08EE">
            <w:t xml:space="preserve"> com </w:t>
          </w:r>
          <w:proofErr w:type="spellStart"/>
          <w:r w:rsidR="003F08EE">
            <w:t>melhores</w:t>
          </w:r>
          <w:proofErr w:type="spellEnd"/>
          <w:r w:rsidR="003F08EE">
            <w:t xml:space="preserve"> </w:t>
          </w:r>
          <w:proofErr w:type="spellStart"/>
          <w:r w:rsidR="003F08EE">
            <w:t>sonos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A0569CF" w14:textId="66A007C9" w:rsidR="00F62167" w:rsidRDefault="00EE6D91">
          <w: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 w:rsidR="003F08EE">
            <w:t>16/</w:t>
          </w:r>
          <w:proofErr w:type="spellStart"/>
          <w:r w:rsidR="003F08EE">
            <w:t>jun</w:t>
          </w:r>
          <w:proofErr w:type="spellEnd"/>
          <w:r w:rsidR="003F08EE">
            <w:t>/2021</w:t>
          </w:r>
        </w:p>
      </w:tc>
    </w:tr>
    <w:tr w:rsidR="00F62167" w14:paraId="2E67B7F0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EE5BBEF" w14:textId="77777777" w:rsidR="00F62167" w:rsidRDefault="00EE6D91">
          <w:r>
            <w:rPr>
              <w:lang w:val="pt-BR"/>
            </w:rPr>
            <w:t>&lt;identificador do documento&gt;</w:t>
          </w:r>
        </w:p>
      </w:tc>
    </w:tr>
  </w:tbl>
  <w:p w14:paraId="5C082C2E" w14:textId="77777777" w:rsidR="00F62167" w:rsidRDefault="00F6216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F2845C8"/>
    <w:multiLevelType w:val="multilevel"/>
    <w:tmpl w:val="872E821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41446B6"/>
    <w:multiLevelType w:val="hybridMultilevel"/>
    <w:tmpl w:val="DA7A0F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4"/>
  </w:num>
  <w:num w:numId="16">
    <w:abstractNumId w:val="18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7"/>
  </w:num>
  <w:num w:numId="22">
    <w:abstractNumId w:val="16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F08EE"/>
    <w:rsid w:val="00172491"/>
    <w:rsid w:val="003F08EE"/>
    <w:rsid w:val="009A22CF"/>
    <w:rsid w:val="00C864FB"/>
    <w:rsid w:val="00E0498B"/>
    <w:rsid w:val="00EE6D91"/>
    <w:rsid w:val="00F6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30CE793"/>
  <w15:chartTrackingRefBased/>
  <w15:docId w15:val="{33138442-7823-42BE-9677-8C52857E3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tividade-es-ii\trabalho_final_engenharia_software\requisitos\documentacao_caso_uso_ANALISE%20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documentacao_caso_uso_ANALISE .dot</Template>
  <TotalTime>21</TotalTime>
  <Pages>4</Pages>
  <Words>389</Words>
  <Characters>2102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&lt;Nome do Caso de Uso&gt;</vt:lpstr>
      <vt:lpstr>Especificação de Caso de Uso: &lt;Nome do Caso de Uso&gt;</vt:lpstr>
    </vt:vector>
  </TitlesOfParts>
  <Company>&lt;Nome da Empresa&gt;</Company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&lt;Nome do Projeto&gt;</dc:subject>
  <dc:creator>Tony Gomes</dc:creator>
  <cp:keywords/>
  <dc:description/>
  <cp:lastModifiedBy>TONY ADRYANO GOMES</cp:lastModifiedBy>
  <cp:revision>3</cp:revision>
  <dcterms:created xsi:type="dcterms:W3CDTF">2021-06-18T00:40:00Z</dcterms:created>
  <dcterms:modified xsi:type="dcterms:W3CDTF">2021-06-19T02:28:00Z</dcterms:modified>
</cp:coreProperties>
</file>