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E0E2" w14:textId="0E598436" w:rsidR="00000000" w:rsidRDefault="001C6038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SleepHelper</w:t>
      </w:r>
      <w:proofErr w:type="spellEnd"/>
    </w:p>
    <w:p w14:paraId="58B74978" w14:textId="77777777" w:rsidR="00000000" w:rsidRDefault="00D3155D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C6038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A8A54BE" w14:textId="77777777" w:rsidR="00000000" w:rsidRDefault="00D3155D">
      <w:pPr>
        <w:pStyle w:val="Ttulo"/>
        <w:jc w:val="right"/>
        <w:rPr>
          <w:lang w:val="pt-BR"/>
        </w:rPr>
      </w:pPr>
    </w:p>
    <w:p w14:paraId="77E1AFD2" w14:textId="77777777" w:rsidR="00000000" w:rsidRDefault="00D3155D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28231156" w14:textId="77777777" w:rsidR="00000000" w:rsidRDefault="00D3155D">
      <w:pPr>
        <w:pStyle w:val="Ttulo"/>
        <w:rPr>
          <w:sz w:val="28"/>
          <w:szCs w:val="28"/>
          <w:lang w:val="pt-BR"/>
        </w:rPr>
      </w:pPr>
    </w:p>
    <w:p w14:paraId="645CE86E" w14:textId="77777777" w:rsidR="00000000" w:rsidRDefault="00D3155D">
      <w:pPr>
        <w:rPr>
          <w:lang w:val="pt-BR"/>
        </w:rPr>
      </w:pPr>
    </w:p>
    <w:p w14:paraId="6DFFC292" w14:textId="77777777" w:rsidR="001C6038" w:rsidRDefault="001C6038" w:rsidP="001C6038">
      <w:pPr>
        <w:pStyle w:val="InfoBlue"/>
        <w:rPr>
          <w:lang w:val="pt-BR"/>
        </w:rPr>
      </w:pPr>
    </w:p>
    <w:p w14:paraId="0EE4114C" w14:textId="77777777" w:rsidR="001C6038" w:rsidRDefault="001C6038" w:rsidP="001C6038">
      <w:pPr>
        <w:pStyle w:val="InfoBlue"/>
        <w:rPr>
          <w:lang w:val="pt-BR"/>
        </w:rPr>
      </w:pPr>
    </w:p>
    <w:p w14:paraId="456BC217" w14:textId="77777777" w:rsidR="001C6038" w:rsidRDefault="001C6038" w:rsidP="001C6038">
      <w:pPr>
        <w:pStyle w:val="InfoBlue"/>
        <w:rPr>
          <w:lang w:val="pt-BR"/>
        </w:rPr>
      </w:pPr>
    </w:p>
    <w:p w14:paraId="26FDF648" w14:textId="77777777" w:rsidR="001C6038" w:rsidRDefault="001C6038" w:rsidP="001C6038">
      <w:pPr>
        <w:pStyle w:val="InfoBlue"/>
        <w:rPr>
          <w:lang w:val="pt-BR"/>
        </w:rPr>
      </w:pPr>
    </w:p>
    <w:p w14:paraId="16EBF442" w14:textId="77777777" w:rsidR="001C6038" w:rsidRDefault="001C6038" w:rsidP="001C6038">
      <w:pPr>
        <w:pStyle w:val="InfoBlue"/>
        <w:rPr>
          <w:lang w:val="pt-BR"/>
        </w:rPr>
      </w:pPr>
    </w:p>
    <w:p w14:paraId="0B0CA3DA" w14:textId="77777777" w:rsidR="001C6038" w:rsidRDefault="001C6038" w:rsidP="001C6038">
      <w:pPr>
        <w:pStyle w:val="InfoBlue"/>
        <w:rPr>
          <w:lang w:val="pt-BR"/>
        </w:rPr>
      </w:pPr>
    </w:p>
    <w:p w14:paraId="53FE42FC" w14:textId="77777777" w:rsidR="001C6038" w:rsidRDefault="001C6038" w:rsidP="001C6038">
      <w:pPr>
        <w:pStyle w:val="InfoBlue"/>
        <w:rPr>
          <w:lang w:val="pt-BR"/>
        </w:rPr>
      </w:pPr>
    </w:p>
    <w:p w14:paraId="680E784A" w14:textId="77777777" w:rsidR="001C6038" w:rsidRDefault="001C6038" w:rsidP="001C6038">
      <w:pPr>
        <w:pStyle w:val="InfoBlue"/>
        <w:rPr>
          <w:lang w:val="pt-BR"/>
        </w:rPr>
      </w:pPr>
    </w:p>
    <w:p w14:paraId="6CB398C1" w14:textId="77777777" w:rsidR="001C6038" w:rsidRDefault="001C6038" w:rsidP="001C6038">
      <w:pPr>
        <w:pStyle w:val="InfoBlue"/>
        <w:rPr>
          <w:lang w:val="pt-BR"/>
        </w:rPr>
      </w:pPr>
    </w:p>
    <w:p w14:paraId="067FB840" w14:textId="77777777" w:rsidR="001C6038" w:rsidRDefault="001C6038" w:rsidP="001C6038">
      <w:pPr>
        <w:pStyle w:val="InfoBlue"/>
        <w:rPr>
          <w:lang w:val="pt-BR"/>
        </w:rPr>
      </w:pPr>
    </w:p>
    <w:p w14:paraId="5037BEC4" w14:textId="40F8090B" w:rsidR="00000000" w:rsidRDefault="00D3155D" w:rsidP="001C6038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059E518E" w14:textId="77777777" w:rsidR="00000000" w:rsidRDefault="00D3155D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5AB5ABA" w14:textId="77777777" w:rsidR="00000000" w:rsidRDefault="00D3155D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113C867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45681" w14:textId="77777777" w:rsidR="00000000" w:rsidRDefault="00D3155D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770E6" w14:textId="77777777" w:rsidR="00000000" w:rsidRDefault="00D3155D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2FFD2" w14:textId="77777777" w:rsidR="00000000" w:rsidRDefault="00D3155D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F414" w14:textId="77777777" w:rsidR="00000000" w:rsidRDefault="00D3155D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7B84464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F9650" w14:textId="0ACE8706" w:rsidR="00000000" w:rsidRDefault="00D3155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1C6038">
              <w:rPr>
                <w:lang w:val="pt-BR"/>
              </w:rPr>
              <w:t>17</w:t>
            </w:r>
            <w:r>
              <w:rPr>
                <w:lang w:val="pt-BR"/>
              </w:rPr>
              <w:t>/</w:t>
            </w:r>
            <w:proofErr w:type="spellStart"/>
            <w:r w:rsidR="001C6038">
              <w:rPr>
                <w:lang w:val="pt-BR"/>
              </w:rPr>
              <w:t>jun</w:t>
            </w:r>
            <w:proofErr w:type="spellEnd"/>
            <w:r>
              <w:rPr>
                <w:lang w:val="pt-BR"/>
              </w:rPr>
              <w:t>/</w:t>
            </w:r>
            <w:r w:rsidR="001C6038">
              <w:rPr>
                <w:lang w:val="pt-BR"/>
              </w:rPr>
              <w:t>2021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66A68" w14:textId="3D6421DE" w:rsidR="00000000" w:rsidRDefault="001C603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CEE79" w14:textId="636AA23A" w:rsidR="00000000" w:rsidRDefault="001C603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Documentação regra de negócios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577DD" w14:textId="23575CAB" w:rsidR="00000000" w:rsidRDefault="001C603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Tony Adryano Gomes</w:t>
            </w:r>
          </w:p>
        </w:tc>
      </w:tr>
      <w:tr w:rsidR="00000000" w14:paraId="1C4098F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A0344" w14:textId="77777777" w:rsidR="00000000" w:rsidRDefault="00D3155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C14F4" w14:textId="77777777" w:rsidR="00000000" w:rsidRDefault="00D3155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CB8E5" w14:textId="77777777" w:rsidR="00000000" w:rsidRDefault="00D3155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E0488" w14:textId="77777777" w:rsidR="00000000" w:rsidRDefault="00D3155D">
            <w:pPr>
              <w:pStyle w:val="Tabletext"/>
              <w:rPr>
                <w:lang w:val="pt-BR"/>
              </w:rPr>
            </w:pPr>
          </w:p>
        </w:tc>
      </w:tr>
      <w:tr w:rsidR="00000000" w14:paraId="231ED74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A1BF7" w14:textId="77777777" w:rsidR="00000000" w:rsidRDefault="00D3155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FCED0" w14:textId="77777777" w:rsidR="00000000" w:rsidRDefault="00D3155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DD39B" w14:textId="77777777" w:rsidR="00000000" w:rsidRDefault="00D3155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BDD89" w14:textId="77777777" w:rsidR="00000000" w:rsidRDefault="00D3155D">
            <w:pPr>
              <w:pStyle w:val="Tabletext"/>
              <w:rPr>
                <w:lang w:val="pt-BR"/>
              </w:rPr>
            </w:pPr>
          </w:p>
        </w:tc>
      </w:tr>
      <w:tr w:rsidR="00000000" w14:paraId="6953E6D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52756" w14:textId="77777777" w:rsidR="00000000" w:rsidRDefault="00D3155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31411" w14:textId="77777777" w:rsidR="00000000" w:rsidRDefault="00D3155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5938A" w14:textId="77777777" w:rsidR="00000000" w:rsidRDefault="00D3155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9D3EC" w14:textId="77777777" w:rsidR="00000000" w:rsidRDefault="00D3155D">
            <w:pPr>
              <w:pStyle w:val="Tabletext"/>
              <w:rPr>
                <w:lang w:val="pt-BR"/>
              </w:rPr>
            </w:pPr>
          </w:p>
        </w:tc>
      </w:tr>
    </w:tbl>
    <w:p w14:paraId="52CAB0D9" w14:textId="77777777" w:rsidR="00000000" w:rsidRDefault="00D3155D">
      <w:pPr>
        <w:rPr>
          <w:lang w:val="pt-BR"/>
        </w:rPr>
      </w:pPr>
    </w:p>
    <w:p w14:paraId="44EF5544" w14:textId="77777777" w:rsidR="00000000" w:rsidRDefault="00D3155D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2CA6E2C7" w14:textId="77777777" w:rsidR="00000000" w:rsidRDefault="00D3155D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</w:instrText>
      </w:r>
      <w:r>
        <w:rPr>
          <w:noProof/>
        </w:rPr>
        <w:instrText xml:space="preserve">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56B44D" w14:textId="77777777" w:rsidR="00000000" w:rsidRDefault="00D3155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4FB6CE" w14:textId="77777777" w:rsidR="00000000" w:rsidRDefault="00D3155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24C597" w14:textId="77777777" w:rsidR="00000000" w:rsidRDefault="00D3155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BD1A01" w14:textId="77777777" w:rsidR="00000000" w:rsidRDefault="00D3155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9B84A3" w14:textId="77777777" w:rsidR="00000000" w:rsidRDefault="00D3155D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3C26D4" w14:textId="77777777" w:rsidR="00000000" w:rsidRDefault="00D3155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&lt;aBusinessRul</w:t>
      </w:r>
      <w:r>
        <w:rPr>
          <w:noProof/>
          <w:lang w:val="pt-BR"/>
        </w:rPr>
        <w:t>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AA3CAD" w14:textId="77777777" w:rsidR="00000000" w:rsidRDefault="00D3155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E69263" w14:textId="77777777" w:rsidR="00000000" w:rsidRDefault="00D3155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8ABC20" w14:textId="77777777" w:rsidR="00000000" w:rsidRDefault="00D3155D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60017F" w14:textId="77777777" w:rsidR="00000000" w:rsidRDefault="00D3155D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</w:instrText>
      </w:r>
      <w:r>
        <w:rPr>
          <w:noProof/>
        </w:rPr>
        <w:instrText xml:space="preserve">8206547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26584D" w14:textId="77777777" w:rsidR="00000000" w:rsidRDefault="00D3155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1662DB" w14:textId="77777777" w:rsidR="00000000" w:rsidRDefault="00D3155D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DB4014" w14:textId="77777777" w:rsidR="00000000" w:rsidRDefault="00D3155D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3614E9" w14:textId="77777777" w:rsidR="00000000" w:rsidRDefault="00D3155D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C6038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1ACCF9BA" w14:textId="77777777" w:rsidR="00000000" w:rsidRDefault="00D3155D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44950832" w14:textId="77777777" w:rsidR="00000000" w:rsidRDefault="00D3155D">
      <w:pPr>
        <w:pStyle w:val="InfoBlue"/>
        <w:rPr>
          <w:lang w:val="pt-BR"/>
        </w:rPr>
      </w:pPr>
      <w:r>
        <w:rPr>
          <w:lang w:val="pt-BR"/>
        </w:rPr>
        <w:t xml:space="preserve">[A introdução das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oferece uma visão geral de todo o documento. Apresente todas as informações de que o leitor pode precisar para entender o documento nesta seção. Salve este documento em um arquivo denominado Regras de N</w:t>
      </w:r>
      <w:r>
        <w:rPr>
          <w:lang w:val="pt-BR"/>
        </w:rPr>
        <w:t>egócios.]</w:t>
      </w:r>
    </w:p>
    <w:p w14:paraId="246845C6" w14:textId="77777777" w:rsidR="00000000" w:rsidRDefault="00D3155D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4F498E14" w14:textId="77777777" w:rsidR="00000000" w:rsidRDefault="00D3155D">
      <w:pPr>
        <w:pStyle w:val="InfoBlue"/>
        <w:rPr>
          <w:lang w:val="pt-BR"/>
        </w:rPr>
      </w:pPr>
      <w:r>
        <w:rPr>
          <w:lang w:val="pt-BR"/>
        </w:rPr>
        <w:t>[Especifique a finalidade deste documento.]</w:t>
      </w:r>
    </w:p>
    <w:p w14:paraId="53DC643D" w14:textId="77777777" w:rsidR="00000000" w:rsidRDefault="00D3155D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48FE633C" w14:textId="77777777" w:rsidR="00000000" w:rsidRDefault="00D3155D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; o(s) Projeto(s) ao(s) qual(</w:t>
      </w:r>
      <w:proofErr w:type="spellStart"/>
      <w:r>
        <w:rPr>
          <w:lang w:val="pt-BR"/>
        </w:rPr>
        <w:t>is</w:t>
      </w:r>
      <w:proofErr w:type="spellEnd"/>
      <w:r>
        <w:rPr>
          <w:lang w:val="pt-BR"/>
        </w:rPr>
        <w:t>) ele está associado e tudo o que é afetado ou influenciado por este documento.]</w:t>
      </w:r>
    </w:p>
    <w:p w14:paraId="6231BDED" w14:textId="77777777" w:rsidR="00000000" w:rsidRDefault="00D3155D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40"/>
      <w:r>
        <w:rPr>
          <w:lang w:val="pt-BR"/>
        </w:rPr>
        <w:t>Referência</w:t>
      </w:r>
      <w:r>
        <w:rPr>
          <w:lang w:val="pt-BR"/>
        </w:rPr>
        <w:t>s</w:t>
      </w:r>
      <w:bookmarkEnd w:id="9"/>
      <w:bookmarkEnd w:id="10"/>
      <w:bookmarkEnd w:id="11"/>
    </w:p>
    <w:p w14:paraId="295011BA" w14:textId="77777777" w:rsidR="00000000" w:rsidRDefault="00D3155D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</w:t>
      </w:r>
      <w:r>
        <w:rPr>
          <w:lang w:val="pt-BR"/>
        </w:rPr>
        <w:t>s quais as referências podem ser obtidas. Essas informações podem ser fornecidas por um anexo ou outro documento.]</w:t>
      </w:r>
    </w:p>
    <w:p w14:paraId="7FC4E43C" w14:textId="77777777" w:rsidR="00000000" w:rsidRDefault="00D3155D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41"/>
      <w:r>
        <w:rPr>
          <w:lang w:val="pt-BR"/>
        </w:rPr>
        <w:t>Visão Geral</w:t>
      </w:r>
      <w:bookmarkEnd w:id="12"/>
      <w:bookmarkEnd w:id="13"/>
      <w:bookmarkEnd w:id="14"/>
    </w:p>
    <w:p w14:paraId="3F74BF91" w14:textId="77777777" w:rsidR="00000000" w:rsidRDefault="00D3155D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conteúdo restante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e explica como ele está organizado.]</w:t>
      </w:r>
    </w:p>
    <w:p w14:paraId="7CE5FB8F" w14:textId="77777777" w:rsidR="00000000" w:rsidRDefault="00D3155D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42"/>
      <w:r>
        <w:rPr>
          <w:sz w:val="20"/>
          <w:szCs w:val="20"/>
          <w:lang w:val="pt-BR"/>
        </w:rPr>
        <w:t>Definições</w:t>
      </w:r>
      <w:bookmarkEnd w:id="15"/>
    </w:p>
    <w:p w14:paraId="1DF08DA5" w14:textId="77777777" w:rsidR="00000000" w:rsidRDefault="00D3155D">
      <w:pPr>
        <w:pStyle w:val="InfoBlue"/>
        <w:rPr>
          <w:lang w:val="pt-BR"/>
        </w:rPr>
      </w:pPr>
      <w:r>
        <w:rPr>
          <w:lang w:val="pt-BR"/>
        </w:rPr>
        <w:t>[Os t</w:t>
      </w:r>
      <w:r>
        <w:rPr>
          <w:lang w:val="pt-BR"/>
        </w:rPr>
        <w:t>ermos definidos aqui formam a parte essencial do documento. Eles podem ser definidos na ordem desejada, mas geralmente a ordem alfabética proporciona maior acessibilidade.]</w:t>
      </w:r>
    </w:p>
    <w:p w14:paraId="3076AD9D" w14:textId="77777777" w:rsidR="00000000" w:rsidRDefault="00D3155D">
      <w:pPr>
        <w:pStyle w:val="Ttulo2"/>
        <w:widowControl/>
        <w:rPr>
          <w:lang w:val="pt-BR"/>
        </w:rPr>
      </w:pPr>
      <w:bookmarkStart w:id="16" w:name="_Toc18206543"/>
      <w:r>
        <w:rPr>
          <w:lang w:val="pt-BR"/>
        </w:rPr>
        <w:t>&lt;</w:t>
      </w:r>
      <w:proofErr w:type="spellStart"/>
      <w:r>
        <w:rPr>
          <w:lang w:val="pt-BR"/>
        </w:rPr>
        <w:t>aBusinessRule</w:t>
      </w:r>
      <w:proofErr w:type="spellEnd"/>
      <w:r>
        <w:rPr>
          <w:lang w:val="pt-BR"/>
        </w:rPr>
        <w:t>&gt;</w:t>
      </w:r>
      <w:bookmarkEnd w:id="16"/>
    </w:p>
    <w:p w14:paraId="53EF1C20" w14:textId="77777777" w:rsidR="00000000" w:rsidRDefault="00D3155D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aBusinessRule</w:t>
      </w:r>
      <w:proofErr w:type="spellEnd"/>
      <w:r>
        <w:rPr>
          <w:lang w:val="pt-BR"/>
        </w:rPr>
        <w:t>&gt; é apresentada aqui, com todas as in</w:t>
      </w:r>
      <w:r>
        <w:rPr>
          <w:lang w:val="pt-BR"/>
        </w:rPr>
        <w:t>formações necessárias para que o leitor entenda o conceito.]</w:t>
      </w:r>
    </w:p>
    <w:p w14:paraId="1716EB64" w14:textId="77777777" w:rsidR="00000000" w:rsidRDefault="00D3155D">
      <w:pPr>
        <w:pStyle w:val="Ttulo2"/>
        <w:widowControl/>
        <w:rPr>
          <w:lang w:val="pt-BR"/>
        </w:rPr>
      </w:pPr>
      <w:bookmarkStart w:id="17" w:name="_Toc18206544"/>
      <w:r>
        <w:rPr>
          <w:lang w:val="pt-BR"/>
        </w:rPr>
        <w:t>&lt;</w:t>
      </w:r>
      <w:proofErr w:type="spellStart"/>
      <w:r>
        <w:rPr>
          <w:lang w:val="pt-BR"/>
        </w:rPr>
        <w:t>anotherBusinessRule</w:t>
      </w:r>
      <w:proofErr w:type="spellEnd"/>
      <w:r>
        <w:rPr>
          <w:lang w:val="pt-BR"/>
        </w:rPr>
        <w:t>&gt;</w:t>
      </w:r>
      <w:bookmarkEnd w:id="17"/>
    </w:p>
    <w:p w14:paraId="65512727" w14:textId="77777777" w:rsidR="00000000" w:rsidRDefault="00D3155D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7557FC79" w14:textId="77777777" w:rsidR="00000000" w:rsidRDefault="00D3155D">
      <w:pPr>
        <w:pStyle w:val="Ttulo2"/>
        <w:widowControl/>
        <w:rPr>
          <w:lang w:val="pt-BR"/>
        </w:rPr>
      </w:pPr>
      <w:bookmarkStart w:id="18" w:name="_Toc18206545"/>
      <w:r>
        <w:rPr>
          <w:lang w:val="pt-BR"/>
        </w:rPr>
        <w:t>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</w:t>
      </w:r>
      <w:bookmarkEnd w:id="18"/>
    </w:p>
    <w:p w14:paraId="4B7DB115" w14:textId="77777777" w:rsidR="00000000" w:rsidRDefault="00D3155D">
      <w:pPr>
        <w:pStyle w:val="InfoBlue"/>
        <w:rPr>
          <w:lang w:val="pt-BR"/>
        </w:rPr>
      </w:pPr>
      <w:proofErr w:type="gramStart"/>
      <w:r>
        <w:rPr>
          <w:lang w:val="pt-BR"/>
        </w:rPr>
        <w:t>[Às</w:t>
      </w:r>
      <w:proofErr w:type="gramEnd"/>
      <w:r>
        <w:rPr>
          <w:lang w:val="pt-BR"/>
        </w:rPr>
        <w:t xml:space="preserve"> vezes é úti</w:t>
      </w:r>
      <w:r>
        <w:rPr>
          <w:lang w:val="pt-BR"/>
        </w:rPr>
        <w:t xml:space="preserve">l organizar as Regras de Negócios em grupos para melhorar a leitura. Por exemplo, se o domínio de problema contém Regras de Negócios relacionadas a contabilidade e construção civil (como seria o caso se estivéssemos desenvolvendo um sistema para gerenciar </w:t>
      </w:r>
      <w:r>
        <w:rPr>
          <w:lang w:val="pt-BR"/>
        </w:rPr>
        <w:t xml:space="preserve">projetos de construção), a apresentação das Regras de Negócios dos dois subdomínios diferentes pode ser confusa para o leitor. Para resolver esse problema, utilizamos grupos de Regras de Negócios. Ao apresentar os grupos de Regras de Negócios, forneça uma </w:t>
      </w:r>
      <w:r>
        <w:rPr>
          <w:lang w:val="pt-BR"/>
        </w:rPr>
        <w:t>pequena descrição que ajude o leitor a entender o que 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 representa. As Regras de Negócios apresentadas no grupo são organizadas em ordem alfabética para facilitar o acesso.]</w:t>
      </w:r>
    </w:p>
    <w:p w14:paraId="2FFF47AC" w14:textId="77777777" w:rsidR="00000000" w:rsidRDefault="00D3155D">
      <w:pPr>
        <w:pStyle w:val="Ttulo3"/>
        <w:widowControl/>
        <w:rPr>
          <w:lang w:val="pt-BR"/>
        </w:rPr>
      </w:pPr>
      <w:bookmarkStart w:id="19" w:name="_Toc18206546"/>
      <w:r>
        <w:rPr>
          <w:lang w:val="pt-BR"/>
        </w:rPr>
        <w:t>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>&gt;</w:t>
      </w:r>
      <w:bookmarkEnd w:id="19"/>
    </w:p>
    <w:p w14:paraId="6F6D718A" w14:textId="77777777" w:rsidR="00000000" w:rsidRDefault="00D3155D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 xml:space="preserve">&gt; é </w:t>
      </w:r>
      <w:r>
        <w:rPr>
          <w:lang w:val="pt-BR"/>
        </w:rPr>
        <w:t>apresentada aqui, com todas as informações necessárias para que o leitor entenda o conceito.]</w:t>
      </w:r>
    </w:p>
    <w:p w14:paraId="54A9B617" w14:textId="77777777" w:rsidR="00000000" w:rsidRDefault="00D3155D">
      <w:pPr>
        <w:pStyle w:val="Ttulo3"/>
        <w:widowControl/>
        <w:rPr>
          <w:lang w:val="pt-BR"/>
        </w:rPr>
      </w:pPr>
      <w:bookmarkStart w:id="20" w:name="_Toc18206547"/>
      <w:r>
        <w:rPr>
          <w:lang w:val="pt-BR"/>
        </w:rPr>
        <w:lastRenderedPageBreak/>
        <w:t>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</w:t>
      </w:r>
      <w:bookmarkEnd w:id="20"/>
    </w:p>
    <w:p w14:paraId="0DBB6D0C" w14:textId="77777777" w:rsidR="00000000" w:rsidRDefault="00D3155D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 é apresentada aqui, com todas as informações necessárias para que o leitor entenda o conceit</w:t>
      </w:r>
      <w:r>
        <w:rPr>
          <w:lang w:val="pt-BR"/>
        </w:rPr>
        <w:t>o.]</w:t>
      </w:r>
    </w:p>
    <w:p w14:paraId="6A530CEB" w14:textId="77777777" w:rsidR="00000000" w:rsidRDefault="00D3155D">
      <w:pPr>
        <w:pStyle w:val="Ttulo2"/>
        <w:rPr>
          <w:lang w:val="pt-BR"/>
        </w:rPr>
      </w:pPr>
      <w:bookmarkStart w:id="21" w:name="_Toc18206548"/>
      <w:r>
        <w:rPr>
          <w:lang w:val="pt-BR"/>
        </w:rPr>
        <w:t>&lt;</w:t>
      </w:r>
      <w:proofErr w:type="spellStart"/>
      <w:r>
        <w:rPr>
          <w:lang w:val="pt-BR"/>
        </w:rPr>
        <w:t>aSecondGroupOfBusinessRules</w:t>
      </w:r>
      <w:proofErr w:type="spellEnd"/>
      <w:r>
        <w:rPr>
          <w:lang w:val="pt-BR"/>
        </w:rPr>
        <w:t>&gt;</w:t>
      </w:r>
      <w:bookmarkEnd w:id="21"/>
    </w:p>
    <w:p w14:paraId="0F238FFB" w14:textId="77777777" w:rsidR="00000000" w:rsidRDefault="00D3155D">
      <w:pPr>
        <w:pStyle w:val="Ttulo3"/>
        <w:widowControl/>
        <w:rPr>
          <w:lang w:val="pt-BR"/>
        </w:rPr>
      </w:pPr>
      <w:bookmarkStart w:id="22" w:name="_Toc18206549"/>
      <w:r>
        <w:rPr>
          <w:lang w:val="pt-BR"/>
        </w:rPr>
        <w:t>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</w:t>
      </w:r>
      <w:bookmarkEnd w:id="22"/>
    </w:p>
    <w:p w14:paraId="62574648" w14:textId="77777777" w:rsidR="00000000" w:rsidRDefault="00D3155D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4930178A" w14:textId="77777777" w:rsidR="00000000" w:rsidRDefault="00D3155D">
      <w:pPr>
        <w:pStyle w:val="Ttulo3"/>
        <w:widowControl/>
        <w:rPr>
          <w:lang w:val="pt-BR"/>
        </w:rPr>
      </w:pPr>
      <w:bookmarkStart w:id="23" w:name="_Toc18206550"/>
      <w:r>
        <w:rPr>
          <w:lang w:val="pt-BR"/>
        </w:rPr>
        <w:t>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</w:t>
      </w:r>
      <w:bookmarkEnd w:id="23"/>
    </w:p>
    <w:p w14:paraId="5503EBBD" w14:textId="77777777" w:rsidR="00000000" w:rsidRDefault="00D3155D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and</w:t>
      </w:r>
      <w:r>
        <w:rPr>
          <w:lang w:val="pt-BR"/>
        </w:rPr>
        <w:t>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12778D00" w14:textId="77777777" w:rsidR="001C6038" w:rsidRDefault="001C6038">
      <w:pPr>
        <w:pStyle w:val="InfoBlue"/>
        <w:rPr>
          <w:lang w:val="pt-BR"/>
        </w:rPr>
      </w:pPr>
    </w:p>
    <w:sectPr w:rsidR="001C6038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1FDB4" w14:textId="77777777" w:rsidR="00D3155D" w:rsidRDefault="00D3155D">
      <w:pPr>
        <w:spacing w:line="240" w:lineRule="auto"/>
      </w:pPr>
      <w:r>
        <w:separator/>
      </w:r>
    </w:p>
  </w:endnote>
  <w:endnote w:type="continuationSeparator" w:id="0">
    <w:p w14:paraId="087DE684" w14:textId="77777777" w:rsidR="00D3155D" w:rsidRDefault="00D31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6CC40EE3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DB9C47" w14:textId="77777777" w:rsidR="00000000" w:rsidRDefault="00D3155D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0734B8" w14:textId="77777777" w:rsidR="00000000" w:rsidRDefault="00D3155D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1C6038" w:rsidRPr="001C6038">
            <w:rPr>
              <w:b/>
              <w:bCs/>
            </w:rPr>
            <w:t xml:space="preserve">&lt;Nome da </w:t>
          </w:r>
          <w:proofErr w:type="spellStart"/>
          <w:r w:rsidR="001C6038">
            <w:t>Empresa</w:t>
          </w:r>
          <w:proofErr w:type="spellEnd"/>
          <w:r w:rsidR="001C6038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C603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7E6A62" w14:textId="77777777" w:rsidR="00000000" w:rsidRDefault="00D3155D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87BF9C6" w14:textId="77777777" w:rsidR="00000000" w:rsidRDefault="00D315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D0973" w14:textId="77777777" w:rsidR="00D3155D" w:rsidRDefault="00D3155D">
      <w:pPr>
        <w:spacing w:line="240" w:lineRule="auto"/>
      </w:pPr>
      <w:r>
        <w:separator/>
      </w:r>
    </w:p>
  </w:footnote>
  <w:footnote w:type="continuationSeparator" w:id="0">
    <w:p w14:paraId="2E4F545D" w14:textId="77777777" w:rsidR="00D3155D" w:rsidRDefault="00D31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9C2E" w14:textId="77777777" w:rsidR="00000000" w:rsidRDefault="00D3155D">
    <w:pPr>
      <w:rPr>
        <w:sz w:val="24"/>
        <w:szCs w:val="24"/>
      </w:rPr>
    </w:pPr>
  </w:p>
  <w:p w14:paraId="3C294922" w14:textId="77777777" w:rsidR="00000000" w:rsidRDefault="00D3155D">
    <w:pPr>
      <w:pBdr>
        <w:top w:val="single" w:sz="6" w:space="1" w:color="auto"/>
      </w:pBdr>
      <w:rPr>
        <w:sz w:val="24"/>
        <w:szCs w:val="24"/>
      </w:rPr>
    </w:pPr>
  </w:p>
  <w:p w14:paraId="16E76E94" w14:textId="7D164AC6" w:rsidR="00000000" w:rsidRDefault="00D3155D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proofErr w:type="spellStart"/>
    <w:r w:rsidR="001C6038">
      <w:rPr>
        <w:rFonts w:ascii="Arial" w:hAnsi="Arial"/>
        <w:b/>
        <w:bCs/>
        <w:sz w:val="36"/>
        <w:szCs w:val="36"/>
      </w:rPr>
      <w:t>KingStar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14:paraId="4789D358" w14:textId="77777777" w:rsidR="00000000" w:rsidRDefault="00D3155D">
    <w:pPr>
      <w:pBdr>
        <w:bottom w:val="single" w:sz="6" w:space="1" w:color="auto"/>
      </w:pBdr>
      <w:jc w:val="right"/>
      <w:rPr>
        <w:sz w:val="24"/>
        <w:szCs w:val="24"/>
      </w:rPr>
    </w:pPr>
  </w:p>
  <w:p w14:paraId="0D7DBDEC" w14:textId="77777777" w:rsidR="00000000" w:rsidRDefault="00D315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27682A45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0A09545" w14:textId="7A2C5DD6" w:rsidR="00000000" w:rsidRDefault="001C6038">
          <w:proofErr w:type="spellStart"/>
          <w:r>
            <w:t>SleepHelper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8B3B20" w14:textId="77777777" w:rsidR="00000000" w:rsidRDefault="00D3155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 w14:paraId="799398B5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A656B" w14:textId="77777777" w:rsidR="00000000" w:rsidRDefault="00D3155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1C6038">
            <w:t>Regras</w:t>
          </w:r>
          <w:proofErr w:type="spellEnd"/>
          <w:r w:rsidR="001C6038">
            <w:t xml:space="preserve"> de </w:t>
          </w:r>
          <w:proofErr w:type="spellStart"/>
          <w:r w:rsidR="001C6038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81973C" w14:textId="2EC7CA86" w:rsidR="00000000" w:rsidRDefault="00D3155D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1C6038">
            <w:rPr>
              <w:lang w:val="pt-BR"/>
            </w:rPr>
            <w:t>17/</w:t>
          </w:r>
          <w:proofErr w:type="spellStart"/>
          <w:r w:rsidR="001C6038">
            <w:rPr>
              <w:lang w:val="pt-BR"/>
            </w:rPr>
            <w:t>jun</w:t>
          </w:r>
          <w:proofErr w:type="spellEnd"/>
          <w:r w:rsidR="001C6038">
            <w:rPr>
              <w:lang w:val="pt-BR"/>
            </w:rPr>
            <w:t>/2021</w:t>
          </w:r>
        </w:p>
      </w:tc>
    </w:tr>
    <w:tr w:rsidR="00000000" w14:paraId="412007AF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655A3" w14:textId="77777777" w:rsidR="00000000" w:rsidRDefault="00D3155D">
          <w:r>
            <w:rPr>
              <w:lang w:val="pt-BR"/>
            </w:rPr>
            <w:t>&lt;identificador do documento&gt;</w:t>
          </w:r>
        </w:p>
      </w:tc>
    </w:tr>
  </w:tbl>
  <w:p w14:paraId="04D3AAA1" w14:textId="77777777" w:rsidR="00000000" w:rsidRDefault="00D315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038"/>
    <w:rsid w:val="001C6038"/>
    <w:rsid w:val="00D3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6F8E65"/>
  <w15:chartTrackingRefBased/>
  <w15:docId w15:val="{BB1D04B5-7060-4C81-830D-C4C15BD6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tividade-es-ii\trabalho_final_engenharia_software\negocio\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regras_negocio.dot</Template>
  <TotalTime>2</TotalTime>
  <Pages>5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Regras de Negócios</vt:lpstr>
    </vt:vector>
  </TitlesOfParts>
  <Company>&lt;Nome da Empresa&gt;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Tony Gomes</dc:creator>
  <cp:keywords/>
  <dc:description/>
  <cp:lastModifiedBy>TONY ADRYANO GOMES</cp:lastModifiedBy>
  <cp:revision>1</cp:revision>
  <cp:lastPrinted>2001-09-13T12:41:00Z</cp:lastPrinted>
  <dcterms:created xsi:type="dcterms:W3CDTF">2021-06-19T02:00:00Z</dcterms:created>
  <dcterms:modified xsi:type="dcterms:W3CDTF">2021-06-19T02:03:00Z</dcterms:modified>
</cp:coreProperties>
</file>